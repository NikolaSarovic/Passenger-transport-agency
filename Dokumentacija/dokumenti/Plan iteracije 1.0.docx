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3245" w14:textId="2CF36ECB" w:rsidR="00F76A14" w:rsidRDefault="00197129">
      <w:pPr>
        <w:pStyle w:val="Title"/>
        <w:jc w:val="right"/>
      </w:pPr>
      <w:proofErr w:type="spellStart"/>
      <w:r>
        <w:t>Agencija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14:paraId="103056A3" w14:textId="1261205D" w:rsidR="00F76A14" w:rsidRDefault="00A771D9">
      <w:pPr>
        <w:pStyle w:val="Title"/>
        <w:jc w:val="right"/>
      </w:pPr>
      <w:r>
        <w:t xml:space="preserve">Plan </w:t>
      </w:r>
      <w:proofErr w:type="spellStart"/>
      <w:r>
        <w:t>iteracije</w:t>
      </w:r>
      <w:proofErr w:type="spellEnd"/>
    </w:p>
    <w:p w14:paraId="29786F54" w14:textId="77777777" w:rsidR="00F76A14" w:rsidRDefault="00F76A14">
      <w:pPr>
        <w:pStyle w:val="Title"/>
        <w:jc w:val="right"/>
      </w:pPr>
    </w:p>
    <w:p w14:paraId="0C53A144" w14:textId="49406268" w:rsidR="00F76A14" w:rsidRDefault="0027144B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</w:t>
      </w:r>
      <w:r w:rsidR="00A771D9">
        <w:rPr>
          <w:sz w:val="28"/>
        </w:rPr>
        <w:t>z</w:t>
      </w:r>
      <w:r>
        <w:rPr>
          <w:sz w:val="28"/>
        </w:rPr>
        <w:t>i</w:t>
      </w:r>
      <w:r w:rsidR="00A771D9">
        <w:rPr>
          <w:sz w:val="28"/>
        </w:rPr>
        <w:t>ja</w:t>
      </w:r>
      <w:proofErr w:type="spellEnd"/>
      <w:r>
        <w:rPr>
          <w:sz w:val="28"/>
        </w:rPr>
        <w:t xml:space="preserve"> &lt;1.0&gt;</w:t>
      </w:r>
    </w:p>
    <w:p w14:paraId="7F5E6692" w14:textId="77777777" w:rsidR="00F76A14" w:rsidRDefault="00F76A14">
      <w:pPr>
        <w:pStyle w:val="Title"/>
        <w:rPr>
          <w:sz w:val="28"/>
        </w:rPr>
      </w:pPr>
    </w:p>
    <w:p w14:paraId="6391EA12" w14:textId="77777777" w:rsidR="00F76A14" w:rsidRDefault="00F76A14"/>
    <w:p w14:paraId="5C048DC0" w14:textId="77777777" w:rsidR="00F76A14" w:rsidRDefault="00F76A14">
      <w:pPr>
        <w:sectPr w:rsidR="00F76A1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5BEE601" w14:textId="6A9DBA18" w:rsidR="00F76A14" w:rsidRDefault="00A771D9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6A14" w14:paraId="733C250C" w14:textId="77777777">
        <w:tc>
          <w:tcPr>
            <w:tcW w:w="2304" w:type="dxa"/>
          </w:tcPr>
          <w:p w14:paraId="778A7360" w14:textId="19157B7E" w:rsidR="00F76A14" w:rsidRDefault="002714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A771D9">
              <w:rPr>
                <w:b/>
              </w:rPr>
              <w:t>atum</w:t>
            </w:r>
          </w:p>
        </w:tc>
        <w:tc>
          <w:tcPr>
            <w:tcW w:w="1152" w:type="dxa"/>
          </w:tcPr>
          <w:p w14:paraId="157920DD" w14:textId="07CA1A6C" w:rsidR="00F76A14" w:rsidRDefault="0027144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</w:t>
            </w:r>
            <w:r w:rsidR="00A771D9">
              <w:rPr>
                <w:b/>
              </w:rPr>
              <w:t>zija</w:t>
            </w:r>
            <w:proofErr w:type="spellEnd"/>
          </w:p>
        </w:tc>
        <w:tc>
          <w:tcPr>
            <w:tcW w:w="3744" w:type="dxa"/>
          </w:tcPr>
          <w:p w14:paraId="62EE82D8" w14:textId="6FD9C47B" w:rsidR="00F76A14" w:rsidRDefault="00A771D9" w:rsidP="00A771D9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                          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731E7A06" w14:textId="0EC0FC43" w:rsidR="00F76A14" w:rsidRDefault="0027144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</w:t>
            </w:r>
            <w:r w:rsidR="00A771D9">
              <w:rPr>
                <w:b/>
              </w:rPr>
              <w:t>or</w:t>
            </w:r>
            <w:proofErr w:type="spellEnd"/>
          </w:p>
        </w:tc>
      </w:tr>
      <w:tr w:rsidR="00F76A14" w14:paraId="0CFDD972" w14:textId="77777777">
        <w:tc>
          <w:tcPr>
            <w:tcW w:w="2304" w:type="dxa"/>
          </w:tcPr>
          <w:p w14:paraId="65663AB6" w14:textId="2AABA1FE" w:rsidR="00F76A14" w:rsidRDefault="005B1A16">
            <w:pPr>
              <w:pStyle w:val="Tabletext"/>
            </w:pPr>
            <w:r>
              <w:t>14</w:t>
            </w:r>
            <w:r w:rsidR="00A771D9">
              <w:t>.05.2021.</w:t>
            </w:r>
          </w:p>
        </w:tc>
        <w:tc>
          <w:tcPr>
            <w:tcW w:w="1152" w:type="dxa"/>
          </w:tcPr>
          <w:p w14:paraId="1DE753FA" w14:textId="012B5A2A" w:rsidR="00F76A14" w:rsidRDefault="00A771D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E8D5AF6" w14:textId="2E54376F" w:rsidR="00F76A14" w:rsidRDefault="00A771D9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1FE7719A" w14:textId="6FDBA2C9" w:rsidR="00F76A14" w:rsidRPr="00A771D9" w:rsidRDefault="00197129">
            <w:pPr>
              <w:pStyle w:val="Tabletext"/>
              <w:rPr>
                <w:lang w:val="hr-BA"/>
              </w:rPr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F76A14" w14:paraId="0E3C3BF0" w14:textId="77777777">
        <w:tc>
          <w:tcPr>
            <w:tcW w:w="2304" w:type="dxa"/>
          </w:tcPr>
          <w:p w14:paraId="018B9C3F" w14:textId="77777777" w:rsidR="00F76A14" w:rsidRDefault="00F76A14">
            <w:pPr>
              <w:pStyle w:val="Tabletext"/>
            </w:pPr>
          </w:p>
        </w:tc>
        <w:tc>
          <w:tcPr>
            <w:tcW w:w="1152" w:type="dxa"/>
          </w:tcPr>
          <w:p w14:paraId="63F5C858" w14:textId="77777777" w:rsidR="00F76A14" w:rsidRDefault="00F76A14">
            <w:pPr>
              <w:pStyle w:val="Tabletext"/>
            </w:pPr>
          </w:p>
        </w:tc>
        <w:tc>
          <w:tcPr>
            <w:tcW w:w="3744" w:type="dxa"/>
          </w:tcPr>
          <w:p w14:paraId="6713BF4B" w14:textId="77777777" w:rsidR="00F76A14" w:rsidRDefault="00F76A14">
            <w:pPr>
              <w:pStyle w:val="Tabletext"/>
            </w:pPr>
          </w:p>
        </w:tc>
        <w:tc>
          <w:tcPr>
            <w:tcW w:w="2304" w:type="dxa"/>
          </w:tcPr>
          <w:p w14:paraId="7B9E980E" w14:textId="77777777" w:rsidR="00F76A14" w:rsidRDefault="00F76A14">
            <w:pPr>
              <w:pStyle w:val="Tabletext"/>
            </w:pPr>
          </w:p>
        </w:tc>
      </w:tr>
      <w:tr w:rsidR="00F76A14" w14:paraId="549AC0EA" w14:textId="77777777">
        <w:tc>
          <w:tcPr>
            <w:tcW w:w="2304" w:type="dxa"/>
          </w:tcPr>
          <w:p w14:paraId="37D41A90" w14:textId="77777777" w:rsidR="00F76A14" w:rsidRDefault="00F76A14">
            <w:pPr>
              <w:pStyle w:val="Tabletext"/>
            </w:pPr>
          </w:p>
        </w:tc>
        <w:tc>
          <w:tcPr>
            <w:tcW w:w="1152" w:type="dxa"/>
          </w:tcPr>
          <w:p w14:paraId="5F0BDEE0" w14:textId="77777777" w:rsidR="00F76A14" w:rsidRDefault="00F76A14">
            <w:pPr>
              <w:pStyle w:val="Tabletext"/>
            </w:pPr>
          </w:p>
        </w:tc>
        <w:tc>
          <w:tcPr>
            <w:tcW w:w="3744" w:type="dxa"/>
          </w:tcPr>
          <w:p w14:paraId="65722C09" w14:textId="77777777" w:rsidR="00F76A14" w:rsidRDefault="00F76A14">
            <w:pPr>
              <w:pStyle w:val="Tabletext"/>
            </w:pPr>
          </w:p>
        </w:tc>
        <w:tc>
          <w:tcPr>
            <w:tcW w:w="2304" w:type="dxa"/>
          </w:tcPr>
          <w:p w14:paraId="68104E5A" w14:textId="77777777" w:rsidR="00F76A14" w:rsidRDefault="00F76A14">
            <w:pPr>
              <w:pStyle w:val="Tabletext"/>
            </w:pPr>
          </w:p>
        </w:tc>
      </w:tr>
      <w:tr w:rsidR="00F76A14" w14:paraId="42076277" w14:textId="77777777">
        <w:tc>
          <w:tcPr>
            <w:tcW w:w="2304" w:type="dxa"/>
          </w:tcPr>
          <w:p w14:paraId="4FE7B244" w14:textId="77777777" w:rsidR="00F76A14" w:rsidRDefault="00F76A14">
            <w:pPr>
              <w:pStyle w:val="Tabletext"/>
            </w:pPr>
          </w:p>
        </w:tc>
        <w:tc>
          <w:tcPr>
            <w:tcW w:w="1152" w:type="dxa"/>
          </w:tcPr>
          <w:p w14:paraId="06AEABB4" w14:textId="77777777" w:rsidR="00F76A14" w:rsidRDefault="00F76A14">
            <w:pPr>
              <w:pStyle w:val="Tabletext"/>
            </w:pPr>
          </w:p>
        </w:tc>
        <w:tc>
          <w:tcPr>
            <w:tcW w:w="3744" w:type="dxa"/>
          </w:tcPr>
          <w:p w14:paraId="75FDD96D" w14:textId="77777777" w:rsidR="00F76A14" w:rsidRDefault="00F76A14">
            <w:pPr>
              <w:pStyle w:val="Tabletext"/>
            </w:pPr>
          </w:p>
        </w:tc>
        <w:tc>
          <w:tcPr>
            <w:tcW w:w="2304" w:type="dxa"/>
          </w:tcPr>
          <w:p w14:paraId="268B1DEA" w14:textId="77777777" w:rsidR="00F76A14" w:rsidRDefault="00F76A14">
            <w:pPr>
              <w:pStyle w:val="Tabletext"/>
            </w:pPr>
          </w:p>
        </w:tc>
      </w:tr>
    </w:tbl>
    <w:p w14:paraId="30593B82" w14:textId="77777777" w:rsidR="00F76A14" w:rsidRDefault="00F76A14"/>
    <w:p w14:paraId="6A4CC09E" w14:textId="10B15767" w:rsidR="00F76A14" w:rsidRDefault="0027144B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14:paraId="58B3F9FA" w14:textId="03B4B1EA" w:rsidR="0027144B" w:rsidRDefault="002714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A14C9C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9D792" w14:textId="16B8D33C" w:rsidR="0027144B" w:rsidRDefault="002714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FB728" w14:textId="34E39EB1" w:rsidR="0027144B" w:rsidRDefault="002714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25F6F" w14:textId="63B2A650" w:rsidR="0027144B" w:rsidRDefault="002714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A14C9C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4005D" w14:textId="1808B413" w:rsidR="0027144B" w:rsidRDefault="002714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1EBDDD" w14:textId="32519F0D" w:rsidR="0027144B" w:rsidRDefault="002714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66851B" w14:textId="5B7814F7" w:rsidR="0027144B" w:rsidRDefault="002714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A14C9C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D0AAB" w14:textId="3C8456B5" w:rsidR="0027144B" w:rsidRDefault="002714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A14C9C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5EFBE4" w14:textId="44602FF1" w:rsidR="0027144B" w:rsidRDefault="002714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A14C9C">
        <w:rPr>
          <w:bCs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Slučajevi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23564" w14:textId="3E869C04" w:rsidR="0027144B" w:rsidRDefault="002714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A14C9C">
        <w:rPr>
          <w:bCs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Kriterijum procjene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E1404A" w14:textId="75F72CD2" w:rsidR="00F76A14" w:rsidRDefault="0027144B">
      <w:pPr>
        <w:pStyle w:val="Title"/>
      </w:pPr>
      <w:r>
        <w:fldChar w:fldCharType="end"/>
      </w:r>
      <w:r>
        <w:br w:type="page"/>
      </w:r>
      <w:r w:rsidR="00A771D9">
        <w:lastRenderedPageBreak/>
        <w:t xml:space="preserve">Plan </w:t>
      </w:r>
      <w:proofErr w:type="spellStart"/>
      <w:r w:rsidR="00A771D9">
        <w:t>iteracije</w:t>
      </w:r>
      <w:proofErr w:type="spellEnd"/>
      <w:r w:rsidR="00A771D9">
        <w:t xml:space="preserve"> </w:t>
      </w:r>
    </w:p>
    <w:p w14:paraId="586C2927" w14:textId="42D6995E" w:rsidR="00F76A14" w:rsidRDefault="00A771D9">
      <w:pPr>
        <w:pStyle w:val="Heading1"/>
      </w:pPr>
      <w:bookmarkStart w:id="0" w:name="_Toc71107780"/>
      <w:proofErr w:type="spellStart"/>
      <w:r>
        <w:t>Uvod</w:t>
      </w:r>
      <w:bookmarkEnd w:id="0"/>
      <w:proofErr w:type="spellEnd"/>
    </w:p>
    <w:p w14:paraId="3DC68596" w14:textId="77777777" w:rsidR="00B72107" w:rsidRPr="00B72107" w:rsidRDefault="00B72107" w:rsidP="00B72107"/>
    <w:p w14:paraId="0C0E89AA" w14:textId="05F3C307" w:rsidR="00A771D9" w:rsidRDefault="00A771D9" w:rsidP="00A771D9">
      <w:pPr>
        <w:pStyle w:val="BodyText"/>
        <w:ind w:left="0" w:firstLine="720"/>
      </w:pPr>
      <w:r>
        <w:t xml:space="preserve">U </w:t>
      </w:r>
      <w:proofErr w:type="spellStart"/>
      <w:r>
        <w:t>dokumentu</w:t>
      </w:r>
      <w:proofErr w:type="spellEnd"/>
      <w:r>
        <w:t xml:space="preserve"> Plan </w:t>
      </w:r>
      <w:proofErr w:type="spellStart"/>
      <w:r w:rsidR="00B72107">
        <w:t>i</w:t>
      </w:r>
      <w:r>
        <w:t>teracije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sljedeću</w:t>
      </w:r>
      <w:proofErr w:type="spellEnd"/>
      <w:r>
        <w:t xml:space="preserve"> </w:t>
      </w:r>
      <w:proofErr w:type="spellStart"/>
      <w:r>
        <w:t>iteraciju</w:t>
      </w:r>
      <w:proofErr w:type="spellEnd"/>
      <w:proofErr w:type="gramStart"/>
      <w:r>
        <w:t>,.</w:t>
      </w:r>
      <w:proofErr w:type="spellStart"/>
      <w:proofErr w:type="gramEnd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kojoj</w:t>
      </w:r>
      <w:proofErr w:type="spellEnd"/>
      <w:r>
        <w:t xml:space="preserve"> se</w:t>
      </w:r>
    </w:p>
    <w:p w14:paraId="24C3F814" w14:textId="77777777" w:rsidR="00A771D9" w:rsidRDefault="00A771D9" w:rsidP="00A771D9">
      <w:pPr>
        <w:pStyle w:val="BodyText"/>
        <w:ind w:left="0"/>
      </w:pPr>
      <w:r>
        <w:tab/>
      </w:r>
      <w:proofErr w:type="spellStart"/>
      <w:proofErr w:type="gramStart"/>
      <w:r>
        <w:t>konkretno</w:t>
      </w:r>
      <w:proofErr w:type="spellEnd"/>
      <w:proofErr w:type="gram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,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>,</w:t>
      </w:r>
    </w:p>
    <w:p w14:paraId="0D10EF62" w14:textId="1AC7A267" w:rsidR="00A771D9" w:rsidRDefault="00A771D9" w:rsidP="00A771D9">
      <w:pPr>
        <w:pStyle w:val="BodyText"/>
        <w:ind w:left="0"/>
      </w:pPr>
      <w:r>
        <w:tab/>
      </w:r>
      <w:proofErr w:type="spellStart"/>
      <w:proofErr w:type="gramStart"/>
      <w:r>
        <w:t>kao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navode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Plan </w:t>
      </w:r>
      <w:proofErr w:type="spellStart"/>
      <w:r w:rsidR="00B72107">
        <w:t>i</w:t>
      </w:r>
      <w:r>
        <w:t>teracije</w:t>
      </w:r>
      <w:proofErr w:type="spellEnd"/>
      <w:r>
        <w:t xml:space="preserve">. 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plan </w:t>
      </w:r>
      <w:proofErr w:type="spellStart"/>
      <w:proofErr w:type="gramStart"/>
      <w:r>
        <w:t>rada</w:t>
      </w:r>
      <w:proofErr w:type="spellEnd"/>
      <w:r>
        <w:t xml:space="preserve">  </w:t>
      </w:r>
      <w:proofErr w:type="spellStart"/>
      <w:r>
        <w:t>za</w:t>
      </w:r>
      <w:proofErr w:type="spellEnd"/>
      <w:proofErr w:type="gramEnd"/>
    </w:p>
    <w:p w14:paraId="5DBC4D74" w14:textId="4BA3F8DE" w:rsidR="00A771D9" w:rsidRDefault="00A771D9" w:rsidP="00A771D9">
      <w:pPr>
        <w:pStyle w:val="BodyText"/>
        <w:ind w:left="0"/>
      </w:pPr>
      <w:r>
        <w:tab/>
      </w:r>
      <w:proofErr w:type="spellStart"/>
      <w:proofErr w:type="gramStart"/>
      <w:r>
        <w:t>sl</w:t>
      </w:r>
      <w:r w:rsidR="00B72107">
        <w:t>j</w:t>
      </w:r>
      <w:r>
        <w:t>ede</w:t>
      </w:r>
      <w:r w:rsidR="00B72107">
        <w:t>ć</w:t>
      </w:r>
      <w:r>
        <w:t>u</w:t>
      </w:r>
      <w:proofErr w:type="spellEnd"/>
      <w:proofErr w:type="gramEnd"/>
      <w:r>
        <w:t xml:space="preserve"> </w:t>
      </w:r>
      <w:proofErr w:type="spellStart"/>
      <w:r>
        <w:t>iteraciju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razvijeni</w:t>
      </w:r>
      <w:proofErr w:type="spellEnd"/>
      <w:r>
        <w:t xml:space="preserve"> </w:t>
      </w:r>
      <w:proofErr w:type="spellStart"/>
      <w:r>
        <w:t>slu</w:t>
      </w:r>
      <w:r w:rsidR="00B72107">
        <w:t>č</w:t>
      </w:r>
      <w:r>
        <w:t>ajev</w:t>
      </w:r>
      <w:r w:rsidR="00B72107">
        <w:t>i</w:t>
      </w:r>
      <w:proofErr w:type="spellEnd"/>
      <w:r>
        <w:t xml:space="preserve"> </w:t>
      </w:r>
      <w:proofErr w:type="spellStart"/>
      <w:r w:rsidR="00B72107"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</w:t>
      </w:r>
    </w:p>
    <w:p w14:paraId="17FE9C2C" w14:textId="27AB21D7" w:rsidR="00F76A14" w:rsidRDefault="00A771D9">
      <w:pPr>
        <w:pStyle w:val="Heading2"/>
      </w:pPr>
      <w:bookmarkStart w:id="1" w:name="_Toc71107781"/>
      <w:proofErr w:type="spellStart"/>
      <w:r>
        <w:t>Svrha</w:t>
      </w:r>
      <w:bookmarkEnd w:id="1"/>
      <w:proofErr w:type="spellEnd"/>
    </w:p>
    <w:p w14:paraId="6B3DF46B" w14:textId="77777777" w:rsidR="00B72107" w:rsidRPr="00B72107" w:rsidRDefault="00B72107" w:rsidP="00B72107"/>
    <w:p w14:paraId="4AEE8391" w14:textId="41236093" w:rsidR="00B72107" w:rsidRDefault="00B72107" w:rsidP="00B72107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gramStart"/>
      <w:r>
        <w:t xml:space="preserve">Plan  </w:t>
      </w:r>
      <w:proofErr w:type="spellStart"/>
      <w:r>
        <w:t>iteracije</w:t>
      </w:r>
      <w:proofErr w:type="spellEnd"/>
      <w:proofErr w:type="gramEnd"/>
      <w:r>
        <w:t xml:space="preserve"> je da </w:t>
      </w:r>
      <w:proofErr w:type="spellStart"/>
      <w:r>
        <w:t>obezbijedi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planom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2.0.</w:t>
      </w:r>
    </w:p>
    <w:p w14:paraId="1DBA12BD" w14:textId="6C8F2BFF" w:rsidR="00F76A14" w:rsidRDefault="00F76A14">
      <w:pPr>
        <w:pStyle w:val="InfoBlue"/>
      </w:pPr>
    </w:p>
    <w:p w14:paraId="21AC3869" w14:textId="2C7325D6" w:rsidR="00B72107" w:rsidRDefault="00A771D9" w:rsidP="00B72107">
      <w:pPr>
        <w:pStyle w:val="Heading2"/>
      </w:pPr>
      <w:bookmarkStart w:id="2" w:name="_Toc71107782"/>
      <w:proofErr w:type="spellStart"/>
      <w:r>
        <w:t>Obim</w:t>
      </w:r>
      <w:bookmarkEnd w:id="2"/>
      <w:proofErr w:type="spellEnd"/>
    </w:p>
    <w:p w14:paraId="587F534A" w14:textId="77777777" w:rsidR="00B72107" w:rsidRPr="00B72107" w:rsidRDefault="00B72107" w:rsidP="00B72107"/>
    <w:p w14:paraId="6339C35E" w14:textId="54F12F0F" w:rsidR="00B72107" w:rsidRDefault="00B72107" w:rsidP="00B72107">
      <w:pPr>
        <w:pStyle w:val="BodyText"/>
      </w:pPr>
      <w:proofErr w:type="spellStart"/>
      <w:r>
        <w:t>Dokument</w:t>
      </w:r>
      <w:proofErr w:type="spellEnd"/>
      <w:r>
        <w:t xml:space="preserve"> Plan </w:t>
      </w:r>
      <w:proofErr w:type="spellStart"/>
      <w:r>
        <w:t>iteracije</w:t>
      </w:r>
      <w:proofErr w:type="spellEnd"/>
      <w:r>
        <w:t xml:space="preserve"> je </w:t>
      </w:r>
      <w:proofErr w:type="spellStart"/>
      <w:proofErr w:type="gramStart"/>
      <w:r>
        <w:t>povezan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informacionim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 w:rsidR="001246A3">
        <w:t>Agencija</w:t>
      </w:r>
      <w:proofErr w:type="spellEnd"/>
      <w:r w:rsidR="001246A3">
        <w:t xml:space="preserve"> </w:t>
      </w:r>
      <w:proofErr w:type="spellStart"/>
      <w:r w:rsidR="001246A3">
        <w:t>za</w:t>
      </w:r>
      <w:proofErr w:type="spellEnd"/>
      <w:r w:rsidR="001246A3">
        <w:t xml:space="preserve"> </w:t>
      </w:r>
      <w:proofErr w:type="spellStart"/>
      <w:r w:rsidR="001246A3">
        <w:t>prevoz</w:t>
      </w:r>
      <w:proofErr w:type="spellEnd"/>
      <w:r w:rsidR="001246A3">
        <w:t xml:space="preserve"> </w:t>
      </w:r>
      <w:proofErr w:type="spellStart"/>
      <w:r w:rsidR="001246A3">
        <w:t>putnika</w:t>
      </w:r>
      <w:proofErr w:type="spellEnd"/>
    </w:p>
    <w:p w14:paraId="4539CB5C" w14:textId="6399E5F9" w:rsidR="00B72107" w:rsidRPr="00B72107" w:rsidRDefault="00B72107" w:rsidP="00B72107">
      <w:pPr>
        <w:ind w:left="720"/>
      </w:pPr>
    </w:p>
    <w:p w14:paraId="73D316BA" w14:textId="3999BA51" w:rsidR="00B72107" w:rsidRDefault="00A771D9" w:rsidP="00B72107">
      <w:pPr>
        <w:pStyle w:val="Heading2"/>
        <w:rPr>
          <w:rFonts w:ascii="Times New Roman" w:hAnsi="Times New Roman"/>
          <w:b w:val="0"/>
        </w:rPr>
      </w:pPr>
      <w:bookmarkStart w:id="3" w:name="_Toc71107783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3"/>
      <w:proofErr w:type="spellEnd"/>
    </w:p>
    <w:p w14:paraId="598D7FE7" w14:textId="77777777" w:rsidR="00B72107" w:rsidRPr="00B72107" w:rsidRDefault="00B72107" w:rsidP="00B72107"/>
    <w:p w14:paraId="0DDBD732" w14:textId="0B0E4A4E" w:rsidR="00F76A14" w:rsidRDefault="00A771D9">
      <w:pPr>
        <w:pStyle w:val="Heading2"/>
      </w:pPr>
      <w:bookmarkStart w:id="4" w:name="_Toc71107784"/>
      <w:r>
        <w:t>Reference</w:t>
      </w:r>
      <w:bookmarkEnd w:id="4"/>
    </w:p>
    <w:p w14:paraId="45DB4AFE" w14:textId="35DCFE2A" w:rsidR="00F76A14" w:rsidRDefault="00F76A14">
      <w:pPr>
        <w:pStyle w:val="InfoBlue"/>
      </w:pPr>
    </w:p>
    <w:p w14:paraId="0761D94E" w14:textId="2F950691" w:rsidR="00B72107" w:rsidRDefault="00B72107" w:rsidP="00B72107">
      <w:pPr>
        <w:ind w:firstLine="720"/>
      </w:pPr>
      <w:r>
        <w:t xml:space="preserve">U </w:t>
      </w:r>
      <w:proofErr w:type="spellStart"/>
      <w:r>
        <w:t>dokumentu</w:t>
      </w:r>
      <w:proofErr w:type="spellEnd"/>
      <w:r>
        <w:t xml:space="preserve"> Plan </w:t>
      </w:r>
      <w:proofErr w:type="spellStart"/>
      <w:r>
        <w:t>iteracije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navode</w:t>
      </w:r>
      <w:proofErr w:type="spellEnd"/>
      <w:r>
        <w:t>.</w:t>
      </w:r>
    </w:p>
    <w:p w14:paraId="7A0F6733" w14:textId="77777777" w:rsidR="00B72107" w:rsidRPr="00B72107" w:rsidRDefault="00B72107" w:rsidP="00B72107">
      <w:pPr>
        <w:pStyle w:val="BodyText"/>
      </w:pPr>
    </w:p>
    <w:p w14:paraId="08D8C419" w14:textId="74C5466A" w:rsidR="00F76A14" w:rsidRDefault="00A771D9">
      <w:pPr>
        <w:pStyle w:val="Heading2"/>
      </w:pPr>
      <w:bookmarkStart w:id="5" w:name="_Toc71107785"/>
      <w:proofErr w:type="spellStart"/>
      <w:r>
        <w:t>Pregled</w:t>
      </w:r>
      <w:bookmarkEnd w:id="5"/>
      <w:proofErr w:type="spellEnd"/>
    </w:p>
    <w:p w14:paraId="4F2B4219" w14:textId="4993A102" w:rsidR="00B72107" w:rsidRDefault="00B72107" w:rsidP="00B72107"/>
    <w:p w14:paraId="1CF75B4A" w14:textId="160E57E1" w:rsidR="00B72107" w:rsidRDefault="00B72107" w:rsidP="00B72107">
      <w:pPr>
        <w:pStyle w:val="BodyText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Plan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plan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2.0,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potrebni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14:paraId="3F94A118" w14:textId="77777777" w:rsidR="00B72107" w:rsidRPr="00B72107" w:rsidRDefault="00B72107" w:rsidP="00B72107"/>
    <w:p w14:paraId="19F2F658" w14:textId="2BBE18B7" w:rsidR="00F76A14" w:rsidRDefault="0027144B" w:rsidP="00B72107">
      <w:pPr>
        <w:pStyle w:val="Heading1"/>
      </w:pPr>
      <w:bookmarkStart w:id="6" w:name="_Toc71107786"/>
      <w:r>
        <w:t>Plan</w:t>
      </w:r>
      <w:bookmarkEnd w:id="6"/>
    </w:p>
    <w:p w14:paraId="36C6F361" w14:textId="0973B459" w:rsidR="00B72107" w:rsidRDefault="00B72107" w:rsidP="00B72107"/>
    <w:p w14:paraId="47A2D1E5" w14:textId="008C2928" w:rsidR="00F90378" w:rsidRDefault="00F90378" w:rsidP="00F90378">
      <w:pPr>
        <w:pStyle w:val="BodyText"/>
      </w:pPr>
      <w:r>
        <w:t xml:space="preserve">U </w:t>
      </w:r>
      <w:proofErr w:type="spellStart"/>
      <w:r>
        <w:t>iteraciji</w:t>
      </w:r>
      <w:proofErr w:type="spellEnd"/>
      <w:r>
        <w:t xml:space="preserve"> 2.0,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upoznavanja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</w:p>
    <w:p w14:paraId="4C5B27D7" w14:textId="77857927" w:rsidR="00F90378" w:rsidRDefault="00F90378" w:rsidP="00F90378">
      <w:pPr>
        <w:pStyle w:val="BodyText"/>
      </w:pPr>
      <w:proofErr w:type="spellStart"/>
      <w:proofErr w:type="gramStart"/>
      <w:r>
        <w:t>sledeće</w:t>
      </w:r>
      <w:proofErr w:type="spellEnd"/>
      <w:proofErr w:type="gramEnd"/>
      <w:r>
        <w:t xml:space="preserve"> </w:t>
      </w:r>
      <w:proofErr w:type="spellStart"/>
      <w:r>
        <w:t>zadatke</w:t>
      </w:r>
      <w:proofErr w:type="spellEnd"/>
      <w:r>
        <w:t>:</w:t>
      </w:r>
    </w:p>
    <w:p w14:paraId="5685BE89" w14:textId="71AD2516" w:rsidR="00F90378" w:rsidRDefault="002F72A2" w:rsidP="00F90378">
      <w:pPr>
        <w:pStyle w:val="BodyText"/>
        <w:numPr>
          <w:ilvl w:val="0"/>
          <w:numId w:val="22"/>
        </w:numPr>
      </w:pPr>
      <w:proofErr w:type="spellStart"/>
      <w:r>
        <w:t>Kreiranje</w:t>
      </w:r>
      <w:proofErr w:type="spellEnd"/>
      <w:r>
        <w:t xml:space="preserve"> Use Case </w:t>
      </w:r>
      <w:proofErr w:type="spellStart"/>
      <w:r>
        <w:t>modela</w:t>
      </w:r>
      <w:proofErr w:type="spellEnd"/>
    </w:p>
    <w:p w14:paraId="36DA6139" w14:textId="3A5627D1" w:rsidR="00B72107" w:rsidRPr="0027144B" w:rsidRDefault="002F72A2" w:rsidP="002F72A2">
      <w:pPr>
        <w:pStyle w:val="BodyText"/>
        <w:numPr>
          <w:ilvl w:val="0"/>
          <w:numId w:val="22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r>
        <w:rPr>
          <w:rFonts w:ascii="Cambria" w:hAnsi="Cambria"/>
          <w:lang w:val="sr-Latn-BA"/>
        </w:rPr>
        <w:t>Supplementary Specification</w:t>
      </w:r>
    </w:p>
    <w:p w14:paraId="13C6F468" w14:textId="00A97F2C" w:rsidR="0027144B" w:rsidRPr="0027144B" w:rsidRDefault="0027144B" w:rsidP="0027144B">
      <w:pPr>
        <w:pStyle w:val="BodyText"/>
        <w:numPr>
          <w:ilvl w:val="0"/>
          <w:numId w:val="22"/>
        </w:numPr>
      </w:pPr>
      <w:r>
        <w:rPr>
          <w:rFonts w:ascii="Cambria" w:hAnsi="Cambria"/>
          <w:lang w:val="sr-Latn-BA"/>
        </w:rPr>
        <w:t>Potrebne dokumentacije za aktivnost Specifikaciju i modelovanje (Software Architecture Document, Use-Case Realization)</w:t>
      </w:r>
    </w:p>
    <w:p w14:paraId="44A219C5" w14:textId="77777777" w:rsidR="00B72107" w:rsidRPr="00B72107" w:rsidRDefault="00B72107" w:rsidP="00B72107">
      <w:bookmarkStart w:id="7" w:name="_GoBack"/>
      <w:bookmarkEnd w:id="7"/>
    </w:p>
    <w:p w14:paraId="185E58A3" w14:textId="3F0F2333" w:rsidR="00F76A14" w:rsidRDefault="00B72107">
      <w:pPr>
        <w:pStyle w:val="Heading1"/>
      </w:pPr>
      <w:bookmarkStart w:id="8" w:name="_Toc71107787"/>
      <w:proofErr w:type="spellStart"/>
      <w:r>
        <w:t>Resursi</w:t>
      </w:r>
      <w:bookmarkEnd w:id="8"/>
      <w:proofErr w:type="spellEnd"/>
    </w:p>
    <w:p w14:paraId="3F9FEAAC" w14:textId="74FAA205" w:rsidR="00B72107" w:rsidRDefault="00B72107" w:rsidP="00B72107"/>
    <w:p w14:paraId="4E269C57" w14:textId="61926FEB" w:rsidR="00B72107" w:rsidRDefault="00B72107" w:rsidP="00B72107">
      <w:pPr>
        <w:ind w:left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 </w:t>
      </w:r>
      <w:proofErr w:type="spellStart"/>
      <w:r>
        <w:t>ljudski</w:t>
      </w:r>
      <w:proofErr w:type="spellEnd"/>
      <w:proofErr w:type="gramEnd"/>
      <w:r>
        <w:t xml:space="preserve"> </w:t>
      </w:r>
      <w:proofErr w:type="spellStart"/>
      <w:r>
        <w:t>resursi</w:t>
      </w:r>
      <w:proofErr w:type="spellEnd"/>
      <w:r>
        <w:t xml:space="preserve">, 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0F20BE28" w14:textId="77777777" w:rsidR="00B72107" w:rsidRPr="00B72107" w:rsidRDefault="00B72107" w:rsidP="00B72107"/>
    <w:p w14:paraId="6AD3D6F4" w14:textId="483977DA" w:rsidR="00F76A14" w:rsidRDefault="00A771D9" w:rsidP="00B72107">
      <w:pPr>
        <w:pStyle w:val="Heading1"/>
      </w:pPr>
      <w:bookmarkStart w:id="9" w:name="_Toc71107788"/>
      <w:proofErr w:type="spellStart"/>
      <w:r>
        <w:lastRenderedPageBreak/>
        <w:t>Slučajevi</w:t>
      </w:r>
      <w:proofErr w:type="spellEnd"/>
      <w:r>
        <w:t xml:space="preserve"> </w:t>
      </w:r>
      <w:proofErr w:type="spellStart"/>
      <w:r>
        <w:t>korišćenja</w:t>
      </w:r>
      <w:bookmarkEnd w:id="9"/>
      <w:proofErr w:type="spellEnd"/>
    </w:p>
    <w:p w14:paraId="5FB7CBF2" w14:textId="2917F661" w:rsidR="00B72107" w:rsidRDefault="00B72107" w:rsidP="00B72107"/>
    <w:p w14:paraId="459B9D83" w14:textId="77777777" w:rsidR="00F90378" w:rsidRDefault="00F90378" w:rsidP="00F90378">
      <w:pPr>
        <w:pStyle w:val="BodyText"/>
      </w:pPr>
      <w:r>
        <w:t xml:space="preserve">U </w:t>
      </w:r>
      <w:proofErr w:type="spellStart"/>
      <w:r>
        <w:t>iteraciji</w:t>
      </w:r>
      <w:proofErr w:type="spellEnd"/>
      <w:r>
        <w:t xml:space="preserve"> 2.0 </w:t>
      </w:r>
      <w:proofErr w:type="spellStart"/>
      <w:proofErr w:type="gramStart"/>
      <w:r>
        <w:t>kreiramo</w:t>
      </w:r>
      <w:proofErr w:type="spellEnd"/>
      <w:r>
        <w:t xml:space="preserve">  Use</w:t>
      </w:r>
      <w:proofErr w:type="gramEnd"/>
      <w:r>
        <w:t xml:space="preserve">-Case model 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Requirements model-a. </w:t>
      </w:r>
      <w:proofErr w:type="spellStart"/>
      <w:r>
        <w:t>Scenariji</w:t>
      </w:r>
      <w:proofErr w:type="spellEnd"/>
      <w:r>
        <w:t xml:space="preserve"> se </w:t>
      </w:r>
      <w:proofErr w:type="spellStart"/>
      <w:r>
        <w:t>pisu</w:t>
      </w:r>
      <w:proofErr w:type="spellEnd"/>
    </w:p>
    <w:p w14:paraId="7DF68BB2" w14:textId="77777777" w:rsidR="00F90378" w:rsidRDefault="00F90378" w:rsidP="00F90378">
      <w:pPr>
        <w:pStyle w:val="BodyText"/>
      </w:pP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Use-Case </w:t>
      </w:r>
      <w:proofErr w:type="spellStart"/>
      <w:r>
        <w:t>pojedinačno</w:t>
      </w:r>
      <w:proofErr w:type="spellEnd"/>
      <w:r>
        <w:t xml:space="preserve">. </w:t>
      </w:r>
    </w:p>
    <w:p w14:paraId="1753BD8F" w14:textId="029BD405" w:rsidR="00B72107" w:rsidRDefault="00B72107" w:rsidP="00B72107">
      <w:pPr>
        <w:ind w:left="720"/>
      </w:pPr>
    </w:p>
    <w:p w14:paraId="2F2178B8" w14:textId="77777777" w:rsidR="00B72107" w:rsidRPr="00B72107" w:rsidRDefault="00B72107" w:rsidP="00B72107"/>
    <w:p w14:paraId="45A9142F" w14:textId="0656C2F3" w:rsidR="00F76A14" w:rsidRPr="00B72107" w:rsidRDefault="00A771D9" w:rsidP="00B72107">
      <w:pPr>
        <w:pStyle w:val="Heading1"/>
        <w:rPr>
          <w:b w:val="0"/>
        </w:rPr>
      </w:pPr>
      <w:bookmarkStart w:id="10" w:name="_Toc71107789"/>
      <w:proofErr w:type="spellStart"/>
      <w:r>
        <w:t>Kriterijum</w:t>
      </w:r>
      <w:proofErr w:type="spellEnd"/>
      <w:r>
        <w:t xml:space="preserve"> </w:t>
      </w:r>
      <w:proofErr w:type="spellStart"/>
      <w:r>
        <w:t>procjene</w:t>
      </w:r>
      <w:bookmarkEnd w:id="10"/>
      <w:proofErr w:type="spellEnd"/>
    </w:p>
    <w:p w14:paraId="02782027" w14:textId="52DAB96B" w:rsidR="00A771D9" w:rsidRDefault="00A771D9">
      <w:pPr>
        <w:pStyle w:val="InfoBlue"/>
      </w:pPr>
    </w:p>
    <w:p w14:paraId="43C11636" w14:textId="0FBB99A2" w:rsidR="00F90378" w:rsidRDefault="00F90378" w:rsidP="00F90378">
      <w:pPr>
        <w:pStyle w:val="BodyText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Use-Case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kriterijumi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Use-Case Modeling Guidelines.</w:t>
      </w:r>
    </w:p>
    <w:p w14:paraId="2C0825E0" w14:textId="77777777" w:rsidR="00F90378" w:rsidRPr="00F90378" w:rsidRDefault="00F90378" w:rsidP="00F90378">
      <w:pPr>
        <w:pStyle w:val="BodyText"/>
      </w:pPr>
    </w:p>
    <w:sectPr w:rsidR="00F90378" w:rsidRPr="00F9037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03519" w14:textId="77777777" w:rsidR="00282027" w:rsidRDefault="00282027">
      <w:pPr>
        <w:spacing w:line="240" w:lineRule="auto"/>
      </w:pPr>
      <w:r>
        <w:separator/>
      </w:r>
    </w:p>
  </w:endnote>
  <w:endnote w:type="continuationSeparator" w:id="0">
    <w:p w14:paraId="24274385" w14:textId="77777777" w:rsidR="00282027" w:rsidRDefault="00282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E86A" w14:textId="77777777" w:rsidR="00F76A14" w:rsidRDefault="002714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52191" w14:textId="77777777" w:rsidR="00F76A14" w:rsidRDefault="00F76A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6A14" w14:paraId="3AE402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4307F" w14:textId="156C20D1" w:rsidR="00F76A14" w:rsidRDefault="00A771D9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051DE8" w14:textId="56170125" w:rsidR="00F76A14" w:rsidRDefault="0027144B">
          <w:pPr>
            <w:jc w:val="center"/>
          </w:pPr>
          <w:r>
            <w:sym w:font="Symbol" w:char="F0D3"/>
          </w:r>
          <w:r w:rsidR="00197129">
            <w:t>PIS G7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1A1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58EF60" w14:textId="5DF6AF03" w:rsidR="00F76A14" w:rsidRDefault="00A771D9">
          <w:pPr>
            <w:jc w:val="right"/>
          </w:pPr>
          <w:proofErr w:type="spellStart"/>
          <w:r>
            <w:t>Stranica</w:t>
          </w:r>
          <w:proofErr w:type="spellEnd"/>
          <w:r w:rsidR="0027144B">
            <w:t xml:space="preserve"> </w:t>
          </w:r>
          <w:r w:rsidR="0027144B">
            <w:rPr>
              <w:rStyle w:val="PageNumber"/>
            </w:rPr>
            <w:fldChar w:fldCharType="begin"/>
          </w:r>
          <w:r w:rsidR="0027144B">
            <w:rPr>
              <w:rStyle w:val="PageNumber"/>
            </w:rPr>
            <w:instrText xml:space="preserve"> PAGE </w:instrText>
          </w:r>
          <w:r w:rsidR="0027144B">
            <w:rPr>
              <w:rStyle w:val="PageNumber"/>
            </w:rPr>
            <w:fldChar w:fldCharType="separate"/>
          </w:r>
          <w:r w:rsidR="001246A3">
            <w:rPr>
              <w:rStyle w:val="PageNumber"/>
              <w:noProof/>
            </w:rPr>
            <w:t>5</w:t>
          </w:r>
          <w:r w:rsidR="0027144B">
            <w:rPr>
              <w:rStyle w:val="PageNumber"/>
            </w:rPr>
            <w:fldChar w:fldCharType="end"/>
          </w:r>
          <w:r w:rsidR="0027144B">
            <w:rPr>
              <w:rStyle w:val="PageNumber"/>
            </w:rPr>
            <w:t xml:space="preserve"> </w:t>
          </w:r>
          <w:r>
            <w:rPr>
              <w:rStyle w:val="PageNumber"/>
            </w:rPr>
            <w:t xml:space="preserve">od </w:t>
          </w:r>
          <w:r w:rsidR="0027144B">
            <w:rPr>
              <w:rStyle w:val="PageNumber"/>
            </w:rPr>
            <w:fldChar w:fldCharType="begin"/>
          </w:r>
          <w:r w:rsidR="0027144B">
            <w:rPr>
              <w:rStyle w:val="PageNumber"/>
            </w:rPr>
            <w:instrText xml:space="preserve"> NUMPAGES  \* MERGEFORMAT </w:instrText>
          </w:r>
          <w:r w:rsidR="0027144B">
            <w:rPr>
              <w:rStyle w:val="PageNumber"/>
            </w:rPr>
            <w:fldChar w:fldCharType="separate"/>
          </w:r>
          <w:r w:rsidR="001246A3">
            <w:rPr>
              <w:rStyle w:val="PageNumber"/>
              <w:noProof/>
            </w:rPr>
            <w:t>5</w:t>
          </w:r>
          <w:r w:rsidR="0027144B">
            <w:rPr>
              <w:rStyle w:val="PageNumber"/>
            </w:rPr>
            <w:fldChar w:fldCharType="end"/>
          </w:r>
        </w:p>
      </w:tc>
    </w:tr>
  </w:tbl>
  <w:p w14:paraId="58337406" w14:textId="77777777" w:rsidR="00F76A14" w:rsidRDefault="00F76A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4ED0" w14:textId="77777777" w:rsidR="00F76A14" w:rsidRDefault="00F76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DCABC" w14:textId="77777777" w:rsidR="00282027" w:rsidRDefault="00282027">
      <w:pPr>
        <w:spacing w:line="240" w:lineRule="auto"/>
      </w:pPr>
      <w:r>
        <w:separator/>
      </w:r>
    </w:p>
  </w:footnote>
  <w:footnote w:type="continuationSeparator" w:id="0">
    <w:p w14:paraId="63CAF137" w14:textId="77777777" w:rsidR="00282027" w:rsidRDefault="00282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36FC5" w14:textId="77777777" w:rsidR="00F76A14" w:rsidRDefault="00F76A14">
    <w:pPr>
      <w:rPr>
        <w:sz w:val="24"/>
      </w:rPr>
    </w:pPr>
  </w:p>
  <w:p w14:paraId="18A39FAD" w14:textId="77777777" w:rsidR="00F76A14" w:rsidRDefault="00F76A14">
    <w:pPr>
      <w:pBdr>
        <w:top w:val="single" w:sz="6" w:space="1" w:color="auto"/>
      </w:pBdr>
      <w:rPr>
        <w:sz w:val="24"/>
      </w:rPr>
    </w:pPr>
  </w:p>
  <w:p w14:paraId="7BE6FFDC" w14:textId="63B5EA93" w:rsidR="00F76A14" w:rsidRDefault="00197129" w:rsidP="00A771D9">
    <w:pPr>
      <w:pBdr>
        <w:bottom w:val="single" w:sz="6" w:space="1" w:color="auto"/>
      </w:pBdr>
      <w:rPr>
        <w:sz w:val="24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  <w:t xml:space="preserve">  PIS G7</w:t>
    </w:r>
  </w:p>
  <w:p w14:paraId="67F2A4F0" w14:textId="77777777" w:rsidR="00F76A14" w:rsidRDefault="00F76A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6A14" w14:paraId="4DE7A436" w14:textId="77777777">
      <w:tc>
        <w:tcPr>
          <w:tcW w:w="6379" w:type="dxa"/>
        </w:tcPr>
        <w:p w14:paraId="6C36FD1C" w14:textId="5B1C5BAD" w:rsidR="00F76A14" w:rsidRDefault="00197129">
          <w:proofErr w:type="spellStart"/>
          <w:r>
            <w:t>Agencija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14:paraId="1499087F" w14:textId="539EB290" w:rsidR="00F76A14" w:rsidRDefault="0027144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</w:t>
          </w:r>
          <w:r w:rsidR="00A771D9">
            <w:t>zija</w:t>
          </w:r>
          <w:proofErr w:type="spellEnd"/>
          <w:r>
            <w:t>:           &lt;1.0&gt;</w:t>
          </w:r>
        </w:p>
      </w:tc>
    </w:tr>
    <w:tr w:rsidR="00F76A14" w14:paraId="244F974A" w14:textId="77777777">
      <w:tc>
        <w:tcPr>
          <w:tcW w:w="6379" w:type="dxa"/>
        </w:tcPr>
        <w:p w14:paraId="4A938EAC" w14:textId="4CE20A37" w:rsidR="00F76A14" w:rsidRDefault="00A771D9">
          <w:r>
            <w:t xml:space="preserve">Plan </w:t>
          </w:r>
          <w:proofErr w:type="spellStart"/>
          <w:r>
            <w:t>iteracije</w:t>
          </w:r>
          <w:proofErr w:type="spellEnd"/>
        </w:p>
      </w:tc>
      <w:tc>
        <w:tcPr>
          <w:tcW w:w="3179" w:type="dxa"/>
        </w:tcPr>
        <w:p w14:paraId="19D53B45" w14:textId="18AEA01E" w:rsidR="00F76A14" w:rsidRDefault="0027144B">
          <w:r>
            <w:t xml:space="preserve">  </w:t>
          </w:r>
          <w:r w:rsidR="00A771D9">
            <w:t>Datum</w:t>
          </w:r>
          <w:r>
            <w:t xml:space="preserve">:  </w:t>
          </w:r>
          <w:r w:rsidR="00197129">
            <w:t>14</w:t>
          </w:r>
          <w:r w:rsidR="00A771D9">
            <w:t>.05.2021.</w:t>
          </w:r>
        </w:p>
      </w:tc>
    </w:tr>
    <w:tr w:rsidR="00F76A14" w14:paraId="6DDDD09A" w14:textId="77777777">
      <w:tc>
        <w:tcPr>
          <w:tcW w:w="9558" w:type="dxa"/>
          <w:gridSpan w:val="2"/>
        </w:tcPr>
        <w:p w14:paraId="1C6BC7D4" w14:textId="59870E53" w:rsidR="00F76A14" w:rsidRDefault="00F76A14"/>
      </w:tc>
    </w:tr>
  </w:tbl>
  <w:p w14:paraId="719893D0" w14:textId="77777777" w:rsidR="00F76A14" w:rsidRDefault="00F76A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E16BF" w14:textId="77777777" w:rsidR="00F76A14" w:rsidRDefault="00F76A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47AF3C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bCs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D22629"/>
    <w:multiLevelType w:val="hybridMultilevel"/>
    <w:tmpl w:val="769E2ABA"/>
    <w:lvl w:ilvl="0" w:tplc="755E07DA">
      <w:numFmt w:val="bullet"/>
      <w:lvlText w:val=""/>
      <w:lvlJc w:val="left"/>
      <w:pPr>
        <w:ind w:left="1660" w:hanging="360"/>
      </w:pPr>
      <w:rPr>
        <w:w w:val="99"/>
        <w:lang w:val="en-US" w:eastAsia="en-US" w:bidi="ar-SA"/>
      </w:rPr>
    </w:lvl>
    <w:lvl w:ilvl="1" w:tplc="9F0867E4">
      <w:numFmt w:val="bullet"/>
      <w:lvlText w:val="•"/>
      <w:lvlJc w:val="left"/>
      <w:pPr>
        <w:ind w:left="2474" w:hanging="360"/>
      </w:pPr>
      <w:rPr>
        <w:lang w:val="en-US" w:eastAsia="en-US" w:bidi="ar-SA"/>
      </w:rPr>
    </w:lvl>
    <w:lvl w:ilvl="2" w:tplc="2DE8726E">
      <w:numFmt w:val="bullet"/>
      <w:lvlText w:val="•"/>
      <w:lvlJc w:val="left"/>
      <w:pPr>
        <w:ind w:left="3288" w:hanging="360"/>
      </w:pPr>
      <w:rPr>
        <w:lang w:val="en-US" w:eastAsia="en-US" w:bidi="ar-SA"/>
      </w:rPr>
    </w:lvl>
    <w:lvl w:ilvl="3" w:tplc="48B83DE0">
      <w:numFmt w:val="bullet"/>
      <w:lvlText w:val="•"/>
      <w:lvlJc w:val="left"/>
      <w:pPr>
        <w:ind w:left="4102" w:hanging="360"/>
      </w:pPr>
      <w:rPr>
        <w:lang w:val="en-US" w:eastAsia="en-US" w:bidi="ar-SA"/>
      </w:rPr>
    </w:lvl>
    <w:lvl w:ilvl="4" w:tplc="4DEA8400">
      <w:numFmt w:val="bullet"/>
      <w:lvlText w:val="•"/>
      <w:lvlJc w:val="left"/>
      <w:pPr>
        <w:ind w:left="4916" w:hanging="360"/>
      </w:pPr>
      <w:rPr>
        <w:lang w:val="en-US" w:eastAsia="en-US" w:bidi="ar-SA"/>
      </w:rPr>
    </w:lvl>
    <w:lvl w:ilvl="5" w:tplc="7B2827EC">
      <w:numFmt w:val="bullet"/>
      <w:lvlText w:val="•"/>
      <w:lvlJc w:val="left"/>
      <w:pPr>
        <w:ind w:left="5730" w:hanging="360"/>
      </w:pPr>
      <w:rPr>
        <w:lang w:val="en-US" w:eastAsia="en-US" w:bidi="ar-SA"/>
      </w:rPr>
    </w:lvl>
    <w:lvl w:ilvl="6" w:tplc="E534AACA">
      <w:numFmt w:val="bullet"/>
      <w:lvlText w:val="•"/>
      <w:lvlJc w:val="left"/>
      <w:pPr>
        <w:ind w:left="6544" w:hanging="360"/>
      </w:pPr>
      <w:rPr>
        <w:lang w:val="en-US" w:eastAsia="en-US" w:bidi="ar-SA"/>
      </w:rPr>
    </w:lvl>
    <w:lvl w:ilvl="7" w:tplc="8318C276">
      <w:numFmt w:val="bullet"/>
      <w:lvlText w:val="•"/>
      <w:lvlJc w:val="left"/>
      <w:pPr>
        <w:ind w:left="7358" w:hanging="360"/>
      </w:pPr>
      <w:rPr>
        <w:lang w:val="en-US" w:eastAsia="en-US" w:bidi="ar-SA"/>
      </w:rPr>
    </w:lvl>
    <w:lvl w:ilvl="8" w:tplc="A4D280D6">
      <w:numFmt w:val="bullet"/>
      <w:lvlText w:val="•"/>
      <w:lvlJc w:val="left"/>
      <w:pPr>
        <w:ind w:left="8172" w:hanging="360"/>
      </w:pPr>
      <w:rPr>
        <w:lang w:val="en-US" w:eastAsia="en-US" w:bidi="ar-SA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D450B"/>
    <w:multiLevelType w:val="multilevel"/>
    <w:tmpl w:val="D136BF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C93F77"/>
    <w:multiLevelType w:val="hybridMultilevel"/>
    <w:tmpl w:val="E39A39DA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515BD"/>
    <w:multiLevelType w:val="hybridMultilevel"/>
    <w:tmpl w:val="50C6329A"/>
    <w:lvl w:ilvl="0" w:tplc="101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8EE7201"/>
    <w:multiLevelType w:val="hybridMultilevel"/>
    <w:tmpl w:val="DD6E5DA0"/>
    <w:lvl w:ilvl="0" w:tplc="10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20"/>
  </w:num>
  <w:num w:numId="22">
    <w:abstractNumId w:val="8"/>
  </w:num>
  <w:num w:numId="23">
    <w:abstractNumId w:val="4"/>
  </w:num>
  <w:num w:numId="24">
    <w:abstractNumId w:val="9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D9"/>
    <w:rsid w:val="001246A3"/>
    <w:rsid w:val="00197129"/>
    <w:rsid w:val="0027144B"/>
    <w:rsid w:val="00282027"/>
    <w:rsid w:val="002F72A2"/>
    <w:rsid w:val="005B1A16"/>
    <w:rsid w:val="00A771D9"/>
    <w:rsid w:val="00B72107"/>
    <w:rsid w:val="00C16119"/>
    <w:rsid w:val="00F76A14"/>
    <w:rsid w:val="00F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096E0D"/>
  <w15:chartTrackingRefBased/>
  <w15:docId w15:val="{B8FAC7E2-39A9-4061-84E8-FE59C46F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uiPriority w:val="1"/>
    <w:semiHidden/>
    <w:qFormat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BodyTextChar">
    <w:name w:val="Body Text Char"/>
    <w:link w:val="BodyText"/>
    <w:uiPriority w:val="1"/>
    <w:semiHidden/>
    <w:rsid w:val="00A771D9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2F72A2"/>
    <w:pPr>
      <w:autoSpaceDE w:val="0"/>
      <w:autoSpaceDN w:val="0"/>
      <w:spacing w:line="240" w:lineRule="auto"/>
      <w:ind w:left="940" w:hanging="72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39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Nikola</cp:lastModifiedBy>
  <cp:revision>4</cp:revision>
  <cp:lastPrinted>1899-12-31T22:00:00Z</cp:lastPrinted>
  <dcterms:created xsi:type="dcterms:W3CDTF">2021-05-05T09:03:00Z</dcterms:created>
  <dcterms:modified xsi:type="dcterms:W3CDTF">2021-05-18T19:03:00Z</dcterms:modified>
</cp:coreProperties>
</file>