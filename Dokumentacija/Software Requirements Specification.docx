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A8B3" w14:textId="53C2BA86" w:rsidR="00C2094D" w:rsidRDefault="004C2140">
      <w:pPr>
        <w:pStyle w:val="Title"/>
        <w:jc w:val="right"/>
      </w:pPr>
      <w:proofErr w:type="spellStart"/>
      <w:r>
        <w:t>Agencija</w:t>
      </w:r>
      <w:proofErr w:type="spellEnd"/>
      <w:r>
        <w:t xml:space="preserve"> za </w:t>
      </w:r>
      <w:proofErr w:type="spellStart"/>
      <w:r>
        <w:t>prevoz</w:t>
      </w:r>
      <w:proofErr w:type="spellEnd"/>
      <w:r>
        <w:t xml:space="preserve"> </w:t>
      </w:r>
      <w:proofErr w:type="spellStart"/>
      <w:r>
        <w:t>putnika</w:t>
      </w:r>
      <w:proofErr w:type="spellEnd"/>
    </w:p>
    <w:p w14:paraId="4890B684" w14:textId="77777777" w:rsidR="00C2094D" w:rsidRDefault="00EF4801">
      <w:pPr>
        <w:pStyle w:val="Title"/>
        <w:jc w:val="right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zahtjeva</w:t>
      </w:r>
      <w:proofErr w:type="spellEnd"/>
    </w:p>
    <w:p w14:paraId="72B6B779" w14:textId="77777777" w:rsidR="00C2094D" w:rsidRDefault="00C2094D"/>
    <w:p w14:paraId="66A98EC5" w14:textId="77777777" w:rsidR="00C2094D" w:rsidRDefault="00C2094D"/>
    <w:p w14:paraId="11D7187A" w14:textId="77777777" w:rsidR="00C2094D" w:rsidRDefault="00EF4801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14:paraId="03D2ABEF" w14:textId="77777777" w:rsidR="00C2094D" w:rsidRDefault="00C2094D">
      <w:pPr>
        <w:pStyle w:val="Title"/>
        <w:rPr>
          <w:sz w:val="28"/>
        </w:rPr>
      </w:pPr>
    </w:p>
    <w:p w14:paraId="441A985C" w14:textId="77777777" w:rsidR="00C2094D" w:rsidRDefault="00C2094D">
      <w:pPr>
        <w:jc w:val="right"/>
      </w:pPr>
    </w:p>
    <w:p w14:paraId="4B53E587" w14:textId="77777777" w:rsidR="00C2094D" w:rsidRDefault="00C2094D">
      <w:pPr>
        <w:pStyle w:val="BodyText"/>
      </w:pPr>
    </w:p>
    <w:p w14:paraId="6C99394B" w14:textId="77777777" w:rsidR="00C2094D" w:rsidRDefault="00C2094D">
      <w:pPr>
        <w:pStyle w:val="BodyText"/>
        <w:sectPr w:rsidR="00C2094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D37D680" w14:textId="77777777" w:rsidR="00C2094D" w:rsidRDefault="001F34CF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verzija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094D" w14:paraId="5A2CE3E3" w14:textId="77777777">
        <w:tc>
          <w:tcPr>
            <w:tcW w:w="2304" w:type="dxa"/>
          </w:tcPr>
          <w:p w14:paraId="722CC7D6" w14:textId="77777777" w:rsidR="00C2094D" w:rsidRDefault="001F34C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3AFB46B1" w14:textId="77777777" w:rsidR="00C2094D" w:rsidRDefault="001F34CF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54D3C825" w14:textId="77777777" w:rsidR="00C2094D" w:rsidRDefault="001F34CF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5BB21718" w14:textId="77777777" w:rsidR="00C2094D" w:rsidRDefault="001F34C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C2094D" w14:paraId="0D072884" w14:textId="77777777">
        <w:tc>
          <w:tcPr>
            <w:tcW w:w="2304" w:type="dxa"/>
          </w:tcPr>
          <w:p w14:paraId="072F5216" w14:textId="02EF49C4" w:rsidR="00C2094D" w:rsidRDefault="004C2140" w:rsidP="00A224C8">
            <w:pPr>
              <w:pStyle w:val="Tabletext"/>
            </w:pPr>
            <w:r>
              <w:t>15</w:t>
            </w:r>
            <w:r w:rsidR="00EF4801">
              <w:t>/</w:t>
            </w:r>
            <w:r>
              <w:t>05</w:t>
            </w:r>
            <w:r w:rsidR="00EF4801">
              <w:t>/</w:t>
            </w:r>
            <w:r>
              <w:t>21</w:t>
            </w:r>
          </w:p>
        </w:tc>
        <w:tc>
          <w:tcPr>
            <w:tcW w:w="1152" w:type="dxa"/>
          </w:tcPr>
          <w:p w14:paraId="3D6CC892" w14:textId="77777777" w:rsidR="00C2094D" w:rsidRDefault="00EF480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15753D2" w14:textId="45B36BCA" w:rsidR="00C2094D" w:rsidRDefault="00591A84">
            <w:pPr>
              <w:pStyle w:val="Tabletext"/>
            </w:pPr>
            <w:r>
              <w:t>Po</w:t>
            </w:r>
            <w:r w:rsidR="004F236C">
              <w:rPr>
                <w:lang w:val="hr-BA"/>
              </w:rPr>
              <w:t>č</w:t>
            </w:r>
            <w:r>
              <w:t xml:space="preserve">etna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04" w:type="dxa"/>
          </w:tcPr>
          <w:p w14:paraId="5E375D67" w14:textId="7ABABC23" w:rsidR="00C2094D" w:rsidRDefault="0075724A" w:rsidP="00A224C8">
            <w:pPr>
              <w:pStyle w:val="Tabletext"/>
            </w:pPr>
            <w:r>
              <w:t xml:space="preserve">Nikola Krajina, Nikola </w:t>
            </w:r>
            <w:proofErr w:type="spellStart"/>
            <w:r>
              <w:t>Šarović</w:t>
            </w:r>
            <w:proofErr w:type="spellEnd"/>
            <w:r>
              <w:t xml:space="preserve">, </w:t>
            </w:r>
            <w:r w:rsidR="009C7B65">
              <w:t xml:space="preserve">Filip </w:t>
            </w:r>
            <w:proofErr w:type="spellStart"/>
            <w:r w:rsidR="009C7B65">
              <w:t>Đurić</w:t>
            </w:r>
            <w:proofErr w:type="spellEnd"/>
          </w:p>
        </w:tc>
      </w:tr>
      <w:tr w:rsidR="00C2094D" w14:paraId="47CFF352" w14:textId="77777777">
        <w:tc>
          <w:tcPr>
            <w:tcW w:w="2304" w:type="dxa"/>
          </w:tcPr>
          <w:p w14:paraId="66A9F93D" w14:textId="77777777" w:rsidR="00C2094D" w:rsidRDefault="00C2094D">
            <w:pPr>
              <w:pStyle w:val="Tabletext"/>
            </w:pPr>
          </w:p>
        </w:tc>
        <w:tc>
          <w:tcPr>
            <w:tcW w:w="1152" w:type="dxa"/>
          </w:tcPr>
          <w:p w14:paraId="21CB7639" w14:textId="77777777" w:rsidR="00C2094D" w:rsidRDefault="00C2094D">
            <w:pPr>
              <w:pStyle w:val="Tabletext"/>
            </w:pPr>
          </w:p>
        </w:tc>
        <w:tc>
          <w:tcPr>
            <w:tcW w:w="3744" w:type="dxa"/>
          </w:tcPr>
          <w:p w14:paraId="1583331D" w14:textId="77777777" w:rsidR="00C2094D" w:rsidRDefault="00C2094D">
            <w:pPr>
              <w:pStyle w:val="Tabletext"/>
            </w:pPr>
          </w:p>
        </w:tc>
        <w:tc>
          <w:tcPr>
            <w:tcW w:w="2304" w:type="dxa"/>
          </w:tcPr>
          <w:p w14:paraId="654CA12C" w14:textId="77777777" w:rsidR="00C2094D" w:rsidRDefault="00C2094D">
            <w:pPr>
              <w:pStyle w:val="Tabletext"/>
            </w:pPr>
          </w:p>
        </w:tc>
      </w:tr>
      <w:tr w:rsidR="00C2094D" w14:paraId="6AA0B0BB" w14:textId="77777777">
        <w:tc>
          <w:tcPr>
            <w:tcW w:w="2304" w:type="dxa"/>
          </w:tcPr>
          <w:p w14:paraId="0FB65E91" w14:textId="77777777" w:rsidR="00C2094D" w:rsidRDefault="00C2094D">
            <w:pPr>
              <w:pStyle w:val="Tabletext"/>
            </w:pPr>
          </w:p>
        </w:tc>
        <w:tc>
          <w:tcPr>
            <w:tcW w:w="1152" w:type="dxa"/>
          </w:tcPr>
          <w:p w14:paraId="6256A8FB" w14:textId="77777777" w:rsidR="00C2094D" w:rsidRDefault="00C2094D">
            <w:pPr>
              <w:pStyle w:val="Tabletext"/>
            </w:pPr>
          </w:p>
        </w:tc>
        <w:tc>
          <w:tcPr>
            <w:tcW w:w="3744" w:type="dxa"/>
          </w:tcPr>
          <w:p w14:paraId="319D89E3" w14:textId="77777777" w:rsidR="00C2094D" w:rsidRDefault="00C2094D">
            <w:pPr>
              <w:pStyle w:val="Tabletext"/>
            </w:pPr>
          </w:p>
        </w:tc>
        <w:tc>
          <w:tcPr>
            <w:tcW w:w="2304" w:type="dxa"/>
          </w:tcPr>
          <w:p w14:paraId="03BFA81A" w14:textId="77777777" w:rsidR="00C2094D" w:rsidRDefault="00C2094D">
            <w:pPr>
              <w:pStyle w:val="Tabletext"/>
            </w:pPr>
          </w:p>
        </w:tc>
      </w:tr>
      <w:tr w:rsidR="00C2094D" w14:paraId="02EF64C1" w14:textId="77777777">
        <w:tc>
          <w:tcPr>
            <w:tcW w:w="2304" w:type="dxa"/>
          </w:tcPr>
          <w:p w14:paraId="31A8D41F" w14:textId="77777777" w:rsidR="00C2094D" w:rsidRDefault="00C2094D">
            <w:pPr>
              <w:pStyle w:val="Tabletext"/>
            </w:pPr>
          </w:p>
        </w:tc>
        <w:tc>
          <w:tcPr>
            <w:tcW w:w="1152" w:type="dxa"/>
          </w:tcPr>
          <w:p w14:paraId="34DE691A" w14:textId="77777777" w:rsidR="00C2094D" w:rsidRDefault="00C2094D">
            <w:pPr>
              <w:pStyle w:val="Tabletext"/>
            </w:pPr>
          </w:p>
        </w:tc>
        <w:tc>
          <w:tcPr>
            <w:tcW w:w="3744" w:type="dxa"/>
          </w:tcPr>
          <w:p w14:paraId="5372DAFE" w14:textId="77777777" w:rsidR="00C2094D" w:rsidRDefault="00C2094D">
            <w:pPr>
              <w:pStyle w:val="Tabletext"/>
            </w:pPr>
          </w:p>
        </w:tc>
        <w:tc>
          <w:tcPr>
            <w:tcW w:w="2304" w:type="dxa"/>
          </w:tcPr>
          <w:p w14:paraId="7848263A" w14:textId="77777777" w:rsidR="00C2094D" w:rsidRDefault="00C2094D">
            <w:pPr>
              <w:pStyle w:val="Tabletext"/>
            </w:pPr>
          </w:p>
        </w:tc>
      </w:tr>
    </w:tbl>
    <w:p w14:paraId="34F8DFF5" w14:textId="77777777" w:rsidR="00C2094D" w:rsidRDefault="00C2094D"/>
    <w:p w14:paraId="4AB49B6A" w14:textId="77777777" w:rsidR="00C2094D" w:rsidRDefault="004D1709">
      <w:pPr>
        <w:pStyle w:val="Title"/>
      </w:pPr>
      <w:r>
        <w:br w:type="page"/>
      </w:r>
      <w:proofErr w:type="spellStart"/>
      <w:r w:rsidR="00A224C8">
        <w:lastRenderedPageBreak/>
        <w:t>Sadrž</w:t>
      </w:r>
      <w:r w:rsidR="00113E7E">
        <w:t>aj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99256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BB0116" w14:textId="77777777" w:rsidR="00D22B84" w:rsidRDefault="00D22B84">
          <w:pPr>
            <w:pStyle w:val="TOCHeading"/>
          </w:pPr>
        </w:p>
        <w:p w14:paraId="5525154C" w14:textId="7961156D" w:rsidR="00754F7E" w:rsidRDefault="00D22B8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34074" w:history="1">
            <w:r w:rsidR="00754F7E" w:rsidRPr="005F2B20">
              <w:rPr>
                <w:rStyle w:val="Hyperlink"/>
                <w:noProof/>
              </w:rPr>
              <w:t>1.</w:t>
            </w:r>
            <w:r w:rsidR="00754F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4F7E" w:rsidRPr="005F2B20">
              <w:rPr>
                <w:rStyle w:val="Hyperlink"/>
                <w:noProof/>
              </w:rPr>
              <w:t>Uvod</w:t>
            </w:r>
            <w:r w:rsidR="00754F7E">
              <w:rPr>
                <w:noProof/>
                <w:webHidden/>
              </w:rPr>
              <w:tab/>
            </w:r>
            <w:r w:rsidR="00754F7E">
              <w:rPr>
                <w:noProof/>
                <w:webHidden/>
              </w:rPr>
              <w:fldChar w:fldCharType="begin"/>
            </w:r>
            <w:r w:rsidR="00754F7E">
              <w:rPr>
                <w:noProof/>
                <w:webHidden/>
              </w:rPr>
              <w:instrText xml:space="preserve"> PAGEREF _Toc72334074 \h </w:instrText>
            </w:r>
            <w:r w:rsidR="00754F7E">
              <w:rPr>
                <w:noProof/>
                <w:webHidden/>
              </w:rPr>
            </w:r>
            <w:r w:rsidR="00754F7E">
              <w:rPr>
                <w:noProof/>
                <w:webHidden/>
              </w:rPr>
              <w:fldChar w:fldCharType="separate"/>
            </w:r>
            <w:r w:rsidR="00754F7E">
              <w:rPr>
                <w:noProof/>
                <w:webHidden/>
              </w:rPr>
              <w:t>4</w:t>
            </w:r>
            <w:r w:rsidR="00754F7E">
              <w:rPr>
                <w:noProof/>
                <w:webHidden/>
              </w:rPr>
              <w:fldChar w:fldCharType="end"/>
            </w:r>
          </w:hyperlink>
        </w:p>
        <w:p w14:paraId="0AAEEAF7" w14:textId="52E2CEDA" w:rsidR="00754F7E" w:rsidRDefault="00D705E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34075" w:history="1">
            <w:r w:rsidR="00754F7E" w:rsidRPr="005F2B20">
              <w:rPr>
                <w:rStyle w:val="Hyperlink"/>
                <w:noProof/>
              </w:rPr>
              <w:t>1.1</w:t>
            </w:r>
            <w:r w:rsidR="00754F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4F7E" w:rsidRPr="005F2B20">
              <w:rPr>
                <w:rStyle w:val="Hyperlink"/>
                <w:noProof/>
              </w:rPr>
              <w:t>Svrha dokumenta</w:t>
            </w:r>
            <w:r w:rsidR="00754F7E">
              <w:rPr>
                <w:noProof/>
                <w:webHidden/>
              </w:rPr>
              <w:tab/>
            </w:r>
            <w:r w:rsidR="00754F7E">
              <w:rPr>
                <w:noProof/>
                <w:webHidden/>
              </w:rPr>
              <w:fldChar w:fldCharType="begin"/>
            </w:r>
            <w:r w:rsidR="00754F7E">
              <w:rPr>
                <w:noProof/>
                <w:webHidden/>
              </w:rPr>
              <w:instrText xml:space="preserve"> PAGEREF _Toc72334075 \h </w:instrText>
            </w:r>
            <w:r w:rsidR="00754F7E">
              <w:rPr>
                <w:noProof/>
                <w:webHidden/>
              </w:rPr>
            </w:r>
            <w:r w:rsidR="00754F7E">
              <w:rPr>
                <w:noProof/>
                <w:webHidden/>
              </w:rPr>
              <w:fldChar w:fldCharType="separate"/>
            </w:r>
            <w:r w:rsidR="00754F7E">
              <w:rPr>
                <w:noProof/>
                <w:webHidden/>
              </w:rPr>
              <w:t>4</w:t>
            </w:r>
            <w:r w:rsidR="00754F7E">
              <w:rPr>
                <w:noProof/>
                <w:webHidden/>
              </w:rPr>
              <w:fldChar w:fldCharType="end"/>
            </w:r>
          </w:hyperlink>
        </w:p>
        <w:p w14:paraId="7378BDD9" w14:textId="30A15502" w:rsidR="00754F7E" w:rsidRDefault="00D705E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34076" w:history="1">
            <w:r w:rsidR="00754F7E" w:rsidRPr="005F2B20">
              <w:rPr>
                <w:rStyle w:val="Hyperlink"/>
                <w:noProof/>
              </w:rPr>
              <w:t>1.2</w:t>
            </w:r>
            <w:r w:rsidR="00754F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4F7E" w:rsidRPr="005F2B20">
              <w:rPr>
                <w:rStyle w:val="Hyperlink"/>
                <w:noProof/>
              </w:rPr>
              <w:t>Namjena</w:t>
            </w:r>
            <w:r w:rsidR="00754F7E">
              <w:rPr>
                <w:noProof/>
                <w:webHidden/>
              </w:rPr>
              <w:tab/>
            </w:r>
            <w:r w:rsidR="00754F7E">
              <w:rPr>
                <w:noProof/>
                <w:webHidden/>
              </w:rPr>
              <w:fldChar w:fldCharType="begin"/>
            </w:r>
            <w:r w:rsidR="00754F7E">
              <w:rPr>
                <w:noProof/>
                <w:webHidden/>
              </w:rPr>
              <w:instrText xml:space="preserve"> PAGEREF _Toc72334076 \h </w:instrText>
            </w:r>
            <w:r w:rsidR="00754F7E">
              <w:rPr>
                <w:noProof/>
                <w:webHidden/>
              </w:rPr>
            </w:r>
            <w:r w:rsidR="00754F7E">
              <w:rPr>
                <w:noProof/>
                <w:webHidden/>
              </w:rPr>
              <w:fldChar w:fldCharType="separate"/>
            </w:r>
            <w:r w:rsidR="00754F7E">
              <w:rPr>
                <w:noProof/>
                <w:webHidden/>
              </w:rPr>
              <w:t>4</w:t>
            </w:r>
            <w:r w:rsidR="00754F7E">
              <w:rPr>
                <w:noProof/>
                <w:webHidden/>
              </w:rPr>
              <w:fldChar w:fldCharType="end"/>
            </w:r>
          </w:hyperlink>
        </w:p>
        <w:p w14:paraId="7A182FE8" w14:textId="1380308E" w:rsidR="00754F7E" w:rsidRDefault="00D705E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34077" w:history="1">
            <w:r w:rsidR="00754F7E" w:rsidRPr="005F2B20">
              <w:rPr>
                <w:rStyle w:val="Hyperlink"/>
                <w:noProof/>
              </w:rPr>
              <w:t>1.3</w:t>
            </w:r>
            <w:r w:rsidR="00754F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4F7E" w:rsidRPr="005F2B20">
              <w:rPr>
                <w:rStyle w:val="Hyperlink"/>
                <w:noProof/>
              </w:rPr>
              <w:t>Definicije,skraćenice i akronimi</w:t>
            </w:r>
            <w:r w:rsidR="00754F7E">
              <w:rPr>
                <w:noProof/>
                <w:webHidden/>
              </w:rPr>
              <w:tab/>
            </w:r>
            <w:r w:rsidR="00754F7E">
              <w:rPr>
                <w:noProof/>
                <w:webHidden/>
              </w:rPr>
              <w:fldChar w:fldCharType="begin"/>
            </w:r>
            <w:r w:rsidR="00754F7E">
              <w:rPr>
                <w:noProof/>
                <w:webHidden/>
              </w:rPr>
              <w:instrText xml:space="preserve"> PAGEREF _Toc72334077 \h </w:instrText>
            </w:r>
            <w:r w:rsidR="00754F7E">
              <w:rPr>
                <w:noProof/>
                <w:webHidden/>
              </w:rPr>
            </w:r>
            <w:r w:rsidR="00754F7E">
              <w:rPr>
                <w:noProof/>
                <w:webHidden/>
              </w:rPr>
              <w:fldChar w:fldCharType="separate"/>
            </w:r>
            <w:r w:rsidR="00754F7E">
              <w:rPr>
                <w:noProof/>
                <w:webHidden/>
              </w:rPr>
              <w:t>4</w:t>
            </w:r>
            <w:r w:rsidR="00754F7E">
              <w:rPr>
                <w:noProof/>
                <w:webHidden/>
              </w:rPr>
              <w:fldChar w:fldCharType="end"/>
            </w:r>
          </w:hyperlink>
        </w:p>
        <w:p w14:paraId="0CF2BDB6" w14:textId="22397EA1" w:rsidR="00754F7E" w:rsidRDefault="00D705E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34078" w:history="1">
            <w:r w:rsidR="00754F7E" w:rsidRPr="005F2B20">
              <w:rPr>
                <w:rStyle w:val="Hyperlink"/>
                <w:noProof/>
              </w:rPr>
              <w:t>1.4</w:t>
            </w:r>
            <w:r w:rsidR="00754F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4F7E" w:rsidRPr="005F2B20">
              <w:rPr>
                <w:rStyle w:val="Hyperlink"/>
                <w:noProof/>
              </w:rPr>
              <w:t>Reference</w:t>
            </w:r>
            <w:r w:rsidR="00754F7E">
              <w:rPr>
                <w:noProof/>
                <w:webHidden/>
              </w:rPr>
              <w:tab/>
            </w:r>
            <w:r w:rsidR="00754F7E">
              <w:rPr>
                <w:noProof/>
                <w:webHidden/>
              </w:rPr>
              <w:fldChar w:fldCharType="begin"/>
            </w:r>
            <w:r w:rsidR="00754F7E">
              <w:rPr>
                <w:noProof/>
                <w:webHidden/>
              </w:rPr>
              <w:instrText xml:space="preserve"> PAGEREF _Toc72334078 \h </w:instrText>
            </w:r>
            <w:r w:rsidR="00754F7E">
              <w:rPr>
                <w:noProof/>
                <w:webHidden/>
              </w:rPr>
            </w:r>
            <w:r w:rsidR="00754F7E">
              <w:rPr>
                <w:noProof/>
                <w:webHidden/>
              </w:rPr>
              <w:fldChar w:fldCharType="separate"/>
            </w:r>
            <w:r w:rsidR="00754F7E">
              <w:rPr>
                <w:noProof/>
                <w:webHidden/>
              </w:rPr>
              <w:t>4</w:t>
            </w:r>
            <w:r w:rsidR="00754F7E">
              <w:rPr>
                <w:noProof/>
                <w:webHidden/>
              </w:rPr>
              <w:fldChar w:fldCharType="end"/>
            </w:r>
          </w:hyperlink>
        </w:p>
        <w:p w14:paraId="5764AE48" w14:textId="4D842AD3" w:rsidR="00754F7E" w:rsidRDefault="00D705E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34079" w:history="1">
            <w:r w:rsidR="00754F7E" w:rsidRPr="005F2B20">
              <w:rPr>
                <w:rStyle w:val="Hyperlink"/>
                <w:noProof/>
              </w:rPr>
              <w:t>1.5</w:t>
            </w:r>
            <w:r w:rsidR="00754F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4F7E" w:rsidRPr="005F2B20">
              <w:rPr>
                <w:rStyle w:val="Hyperlink"/>
                <w:noProof/>
              </w:rPr>
              <w:t>Pregled</w:t>
            </w:r>
            <w:r w:rsidR="00754F7E">
              <w:rPr>
                <w:noProof/>
                <w:webHidden/>
              </w:rPr>
              <w:tab/>
            </w:r>
            <w:r w:rsidR="00754F7E">
              <w:rPr>
                <w:noProof/>
                <w:webHidden/>
              </w:rPr>
              <w:fldChar w:fldCharType="begin"/>
            </w:r>
            <w:r w:rsidR="00754F7E">
              <w:rPr>
                <w:noProof/>
                <w:webHidden/>
              </w:rPr>
              <w:instrText xml:space="preserve"> PAGEREF _Toc72334079 \h </w:instrText>
            </w:r>
            <w:r w:rsidR="00754F7E">
              <w:rPr>
                <w:noProof/>
                <w:webHidden/>
              </w:rPr>
            </w:r>
            <w:r w:rsidR="00754F7E">
              <w:rPr>
                <w:noProof/>
                <w:webHidden/>
              </w:rPr>
              <w:fldChar w:fldCharType="separate"/>
            </w:r>
            <w:r w:rsidR="00754F7E">
              <w:rPr>
                <w:noProof/>
                <w:webHidden/>
              </w:rPr>
              <w:t>4</w:t>
            </w:r>
            <w:r w:rsidR="00754F7E">
              <w:rPr>
                <w:noProof/>
                <w:webHidden/>
              </w:rPr>
              <w:fldChar w:fldCharType="end"/>
            </w:r>
          </w:hyperlink>
        </w:p>
        <w:p w14:paraId="4C7EDEB7" w14:textId="31810CF8" w:rsidR="00754F7E" w:rsidRDefault="00D705E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34080" w:history="1">
            <w:r w:rsidR="00754F7E" w:rsidRPr="005F2B20">
              <w:rPr>
                <w:rStyle w:val="Hyperlink"/>
                <w:noProof/>
              </w:rPr>
              <w:t>2.</w:t>
            </w:r>
            <w:r w:rsidR="00754F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4F7E" w:rsidRPr="005F2B20">
              <w:rPr>
                <w:rStyle w:val="Hyperlink"/>
                <w:noProof/>
              </w:rPr>
              <w:t>Generalni opis</w:t>
            </w:r>
            <w:r w:rsidR="00754F7E">
              <w:rPr>
                <w:noProof/>
                <w:webHidden/>
              </w:rPr>
              <w:tab/>
            </w:r>
            <w:r w:rsidR="00754F7E">
              <w:rPr>
                <w:noProof/>
                <w:webHidden/>
              </w:rPr>
              <w:fldChar w:fldCharType="begin"/>
            </w:r>
            <w:r w:rsidR="00754F7E">
              <w:rPr>
                <w:noProof/>
                <w:webHidden/>
              </w:rPr>
              <w:instrText xml:space="preserve"> PAGEREF _Toc72334080 \h </w:instrText>
            </w:r>
            <w:r w:rsidR="00754F7E">
              <w:rPr>
                <w:noProof/>
                <w:webHidden/>
              </w:rPr>
            </w:r>
            <w:r w:rsidR="00754F7E">
              <w:rPr>
                <w:noProof/>
                <w:webHidden/>
              </w:rPr>
              <w:fldChar w:fldCharType="separate"/>
            </w:r>
            <w:r w:rsidR="00754F7E">
              <w:rPr>
                <w:noProof/>
                <w:webHidden/>
              </w:rPr>
              <w:t>4</w:t>
            </w:r>
            <w:r w:rsidR="00754F7E">
              <w:rPr>
                <w:noProof/>
                <w:webHidden/>
              </w:rPr>
              <w:fldChar w:fldCharType="end"/>
            </w:r>
          </w:hyperlink>
        </w:p>
        <w:p w14:paraId="3A32F529" w14:textId="432F4784" w:rsidR="00754F7E" w:rsidRDefault="00D705E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34081" w:history="1">
            <w:r w:rsidR="00754F7E" w:rsidRPr="005F2B20">
              <w:rPr>
                <w:rStyle w:val="Hyperlink"/>
                <w:noProof/>
              </w:rPr>
              <w:t>2.1</w:t>
            </w:r>
            <w:r w:rsidR="00754F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4F7E" w:rsidRPr="005F2B20">
              <w:rPr>
                <w:rStyle w:val="Hyperlink"/>
                <w:noProof/>
              </w:rPr>
              <w:t>Karakteristike korisnika</w:t>
            </w:r>
            <w:r w:rsidR="00754F7E">
              <w:rPr>
                <w:noProof/>
                <w:webHidden/>
              </w:rPr>
              <w:tab/>
            </w:r>
            <w:r w:rsidR="00754F7E">
              <w:rPr>
                <w:noProof/>
                <w:webHidden/>
              </w:rPr>
              <w:fldChar w:fldCharType="begin"/>
            </w:r>
            <w:r w:rsidR="00754F7E">
              <w:rPr>
                <w:noProof/>
                <w:webHidden/>
              </w:rPr>
              <w:instrText xml:space="preserve"> PAGEREF _Toc72334081 \h </w:instrText>
            </w:r>
            <w:r w:rsidR="00754F7E">
              <w:rPr>
                <w:noProof/>
                <w:webHidden/>
              </w:rPr>
            </w:r>
            <w:r w:rsidR="00754F7E">
              <w:rPr>
                <w:noProof/>
                <w:webHidden/>
              </w:rPr>
              <w:fldChar w:fldCharType="separate"/>
            </w:r>
            <w:r w:rsidR="00754F7E">
              <w:rPr>
                <w:noProof/>
                <w:webHidden/>
              </w:rPr>
              <w:t>4</w:t>
            </w:r>
            <w:r w:rsidR="00754F7E">
              <w:rPr>
                <w:noProof/>
                <w:webHidden/>
              </w:rPr>
              <w:fldChar w:fldCharType="end"/>
            </w:r>
          </w:hyperlink>
        </w:p>
        <w:p w14:paraId="4FF40833" w14:textId="09146386" w:rsidR="00754F7E" w:rsidRDefault="00D705E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34082" w:history="1">
            <w:r w:rsidR="00754F7E" w:rsidRPr="005F2B20">
              <w:rPr>
                <w:rStyle w:val="Hyperlink"/>
                <w:noProof/>
              </w:rPr>
              <w:t>3.</w:t>
            </w:r>
            <w:r w:rsidR="00754F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4F7E" w:rsidRPr="005F2B20">
              <w:rPr>
                <w:rStyle w:val="Hyperlink"/>
                <w:noProof/>
              </w:rPr>
              <w:t>Zahtjevi specifikacije</w:t>
            </w:r>
            <w:r w:rsidR="00754F7E">
              <w:rPr>
                <w:noProof/>
                <w:webHidden/>
              </w:rPr>
              <w:tab/>
            </w:r>
            <w:r w:rsidR="00754F7E">
              <w:rPr>
                <w:noProof/>
                <w:webHidden/>
              </w:rPr>
              <w:fldChar w:fldCharType="begin"/>
            </w:r>
            <w:r w:rsidR="00754F7E">
              <w:rPr>
                <w:noProof/>
                <w:webHidden/>
              </w:rPr>
              <w:instrText xml:space="preserve"> PAGEREF _Toc72334082 \h </w:instrText>
            </w:r>
            <w:r w:rsidR="00754F7E">
              <w:rPr>
                <w:noProof/>
                <w:webHidden/>
              </w:rPr>
            </w:r>
            <w:r w:rsidR="00754F7E">
              <w:rPr>
                <w:noProof/>
                <w:webHidden/>
              </w:rPr>
              <w:fldChar w:fldCharType="separate"/>
            </w:r>
            <w:r w:rsidR="00754F7E">
              <w:rPr>
                <w:noProof/>
                <w:webHidden/>
              </w:rPr>
              <w:t>5</w:t>
            </w:r>
            <w:r w:rsidR="00754F7E">
              <w:rPr>
                <w:noProof/>
                <w:webHidden/>
              </w:rPr>
              <w:fldChar w:fldCharType="end"/>
            </w:r>
          </w:hyperlink>
        </w:p>
        <w:p w14:paraId="5FEB725A" w14:textId="2CDD56F0" w:rsidR="00754F7E" w:rsidRDefault="00D705E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34083" w:history="1">
            <w:r w:rsidR="00754F7E" w:rsidRPr="005F2B20">
              <w:rPr>
                <w:rStyle w:val="Hyperlink"/>
                <w:noProof/>
              </w:rPr>
              <w:t>3.1</w:t>
            </w:r>
            <w:r w:rsidR="00754F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4F7E" w:rsidRPr="005F2B20">
              <w:rPr>
                <w:rStyle w:val="Hyperlink"/>
                <w:noProof/>
              </w:rPr>
              <w:t>Funkcionalni zahtjevi</w:t>
            </w:r>
            <w:r w:rsidR="00754F7E">
              <w:rPr>
                <w:noProof/>
                <w:webHidden/>
              </w:rPr>
              <w:tab/>
            </w:r>
            <w:r w:rsidR="00754F7E">
              <w:rPr>
                <w:noProof/>
                <w:webHidden/>
              </w:rPr>
              <w:fldChar w:fldCharType="begin"/>
            </w:r>
            <w:r w:rsidR="00754F7E">
              <w:rPr>
                <w:noProof/>
                <w:webHidden/>
              </w:rPr>
              <w:instrText xml:space="preserve"> PAGEREF _Toc72334083 \h </w:instrText>
            </w:r>
            <w:r w:rsidR="00754F7E">
              <w:rPr>
                <w:noProof/>
                <w:webHidden/>
              </w:rPr>
            </w:r>
            <w:r w:rsidR="00754F7E">
              <w:rPr>
                <w:noProof/>
                <w:webHidden/>
              </w:rPr>
              <w:fldChar w:fldCharType="separate"/>
            </w:r>
            <w:r w:rsidR="00754F7E">
              <w:rPr>
                <w:noProof/>
                <w:webHidden/>
              </w:rPr>
              <w:t>5</w:t>
            </w:r>
            <w:r w:rsidR="00754F7E">
              <w:rPr>
                <w:noProof/>
                <w:webHidden/>
              </w:rPr>
              <w:fldChar w:fldCharType="end"/>
            </w:r>
          </w:hyperlink>
        </w:p>
        <w:p w14:paraId="668EE120" w14:textId="4FB58E5D" w:rsidR="00754F7E" w:rsidRDefault="00D705E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34084" w:history="1">
            <w:r w:rsidR="00754F7E" w:rsidRPr="005F2B20">
              <w:rPr>
                <w:rStyle w:val="Hyperlink"/>
                <w:noProof/>
              </w:rPr>
              <w:t>3.1.1</w:t>
            </w:r>
            <w:r w:rsidR="00754F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4F7E" w:rsidRPr="005F2B20">
              <w:rPr>
                <w:rStyle w:val="Hyperlink"/>
                <w:noProof/>
              </w:rPr>
              <w:t>Rad sa korisnicima</w:t>
            </w:r>
            <w:r w:rsidR="00754F7E">
              <w:rPr>
                <w:noProof/>
                <w:webHidden/>
              </w:rPr>
              <w:tab/>
            </w:r>
            <w:r w:rsidR="00754F7E">
              <w:rPr>
                <w:noProof/>
                <w:webHidden/>
              </w:rPr>
              <w:fldChar w:fldCharType="begin"/>
            </w:r>
            <w:r w:rsidR="00754F7E">
              <w:rPr>
                <w:noProof/>
                <w:webHidden/>
              </w:rPr>
              <w:instrText xml:space="preserve"> PAGEREF _Toc72334084 \h </w:instrText>
            </w:r>
            <w:r w:rsidR="00754F7E">
              <w:rPr>
                <w:noProof/>
                <w:webHidden/>
              </w:rPr>
            </w:r>
            <w:r w:rsidR="00754F7E">
              <w:rPr>
                <w:noProof/>
                <w:webHidden/>
              </w:rPr>
              <w:fldChar w:fldCharType="separate"/>
            </w:r>
            <w:r w:rsidR="00754F7E">
              <w:rPr>
                <w:noProof/>
                <w:webHidden/>
              </w:rPr>
              <w:t>5</w:t>
            </w:r>
            <w:r w:rsidR="00754F7E">
              <w:rPr>
                <w:noProof/>
                <w:webHidden/>
              </w:rPr>
              <w:fldChar w:fldCharType="end"/>
            </w:r>
          </w:hyperlink>
        </w:p>
        <w:p w14:paraId="125F8130" w14:textId="049B9FE0" w:rsidR="00754F7E" w:rsidRDefault="00D705E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34085" w:history="1">
            <w:r w:rsidR="00754F7E" w:rsidRPr="005F2B20">
              <w:rPr>
                <w:rStyle w:val="Hyperlink"/>
                <w:noProof/>
              </w:rPr>
              <w:t>3.2</w:t>
            </w:r>
            <w:r w:rsidR="00754F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4F7E" w:rsidRPr="005F2B20">
              <w:rPr>
                <w:rStyle w:val="Hyperlink"/>
                <w:noProof/>
              </w:rPr>
              <w:t>Nefunkcionalni zahtjevi</w:t>
            </w:r>
            <w:r w:rsidR="00754F7E">
              <w:rPr>
                <w:noProof/>
                <w:webHidden/>
              </w:rPr>
              <w:tab/>
            </w:r>
            <w:r w:rsidR="00754F7E">
              <w:rPr>
                <w:noProof/>
                <w:webHidden/>
              </w:rPr>
              <w:fldChar w:fldCharType="begin"/>
            </w:r>
            <w:r w:rsidR="00754F7E">
              <w:rPr>
                <w:noProof/>
                <w:webHidden/>
              </w:rPr>
              <w:instrText xml:space="preserve"> PAGEREF _Toc72334085 \h </w:instrText>
            </w:r>
            <w:r w:rsidR="00754F7E">
              <w:rPr>
                <w:noProof/>
                <w:webHidden/>
              </w:rPr>
            </w:r>
            <w:r w:rsidR="00754F7E">
              <w:rPr>
                <w:noProof/>
                <w:webHidden/>
              </w:rPr>
              <w:fldChar w:fldCharType="separate"/>
            </w:r>
            <w:r w:rsidR="00754F7E">
              <w:rPr>
                <w:noProof/>
                <w:webHidden/>
              </w:rPr>
              <w:t>5</w:t>
            </w:r>
            <w:r w:rsidR="00754F7E">
              <w:rPr>
                <w:noProof/>
                <w:webHidden/>
              </w:rPr>
              <w:fldChar w:fldCharType="end"/>
            </w:r>
          </w:hyperlink>
        </w:p>
        <w:p w14:paraId="74EBCBE0" w14:textId="78A59ECE" w:rsidR="00754F7E" w:rsidRDefault="00D705E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34086" w:history="1">
            <w:r w:rsidR="00754F7E" w:rsidRPr="005F2B20">
              <w:rPr>
                <w:rStyle w:val="Hyperlink"/>
                <w:noProof/>
              </w:rPr>
              <w:t>3.2.1</w:t>
            </w:r>
            <w:r w:rsidR="00754F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4F7E" w:rsidRPr="005F2B20">
              <w:rPr>
                <w:rStyle w:val="Hyperlink"/>
                <w:noProof/>
              </w:rPr>
              <w:t>Lokalizacija</w:t>
            </w:r>
            <w:r w:rsidR="00754F7E">
              <w:rPr>
                <w:noProof/>
                <w:webHidden/>
              </w:rPr>
              <w:tab/>
            </w:r>
            <w:r w:rsidR="00754F7E">
              <w:rPr>
                <w:noProof/>
                <w:webHidden/>
              </w:rPr>
              <w:fldChar w:fldCharType="begin"/>
            </w:r>
            <w:r w:rsidR="00754F7E">
              <w:rPr>
                <w:noProof/>
                <w:webHidden/>
              </w:rPr>
              <w:instrText xml:space="preserve"> PAGEREF _Toc72334086 \h </w:instrText>
            </w:r>
            <w:r w:rsidR="00754F7E">
              <w:rPr>
                <w:noProof/>
                <w:webHidden/>
              </w:rPr>
            </w:r>
            <w:r w:rsidR="00754F7E">
              <w:rPr>
                <w:noProof/>
                <w:webHidden/>
              </w:rPr>
              <w:fldChar w:fldCharType="separate"/>
            </w:r>
            <w:r w:rsidR="00754F7E">
              <w:rPr>
                <w:noProof/>
                <w:webHidden/>
              </w:rPr>
              <w:t>5</w:t>
            </w:r>
            <w:r w:rsidR="00754F7E">
              <w:rPr>
                <w:noProof/>
                <w:webHidden/>
              </w:rPr>
              <w:fldChar w:fldCharType="end"/>
            </w:r>
          </w:hyperlink>
        </w:p>
        <w:p w14:paraId="14F94E7B" w14:textId="49E01187" w:rsidR="00754F7E" w:rsidRDefault="00D705E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34087" w:history="1">
            <w:r w:rsidR="00754F7E" w:rsidRPr="005F2B20">
              <w:rPr>
                <w:rStyle w:val="Hyperlink"/>
                <w:noProof/>
              </w:rPr>
              <w:t>3.2.2</w:t>
            </w:r>
            <w:r w:rsidR="00754F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4F7E" w:rsidRPr="005F2B20">
              <w:rPr>
                <w:rStyle w:val="Hyperlink"/>
                <w:noProof/>
              </w:rPr>
              <w:t>Personalizacija</w:t>
            </w:r>
            <w:r w:rsidR="00754F7E">
              <w:rPr>
                <w:noProof/>
                <w:webHidden/>
              </w:rPr>
              <w:tab/>
            </w:r>
            <w:r w:rsidR="00754F7E">
              <w:rPr>
                <w:noProof/>
                <w:webHidden/>
              </w:rPr>
              <w:fldChar w:fldCharType="begin"/>
            </w:r>
            <w:r w:rsidR="00754F7E">
              <w:rPr>
                <w:noProof/>
                <w:webHidden/>
              </w:rPr>
              <w:instrText xml:space="preserve"> PAGEREF _Toc72334087 \h </w:instrText>
            </w:r>
            <w:r w:rsidR="00754F7E">
              <w:rPr>
                <w:noProof/>
                <w:webHidden/>
              </w:rPr>
            </w:r>
            <w:r w:rsidR="00754F7E">
              <w:rPr>
                <w:noProof/>
                <w:webHidden/>
              </w:rPr>
              <w:fldChar w:fldCharType="separate"/>
            </w:r>
            <w:r w:rsidR="00754F7E">
              <w:rPr>
                <w:noProof/>
                <w:webHidden/>
              </w:rPr>
              <w:t>5</w:t>
            </w:r>
            <w:r w:rsidR="00754F7E">
              <w:rPr>
                <w:noProof/>
                <w:webHidden/>
              </w:rPr>
              <w:fldChar w:fldCharType="end"/>
            </w:r>
          </w:hyperlink>
        </w:p>
        <w:p w14:paraId="3B449322" w14:textId="63BE6831" w:rsidR="00754F7E" w:rsidRDefault="00D705E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34088" w:history="1">
            <w:r w:rsidR="00754F7E" w:rsidRPr="005F2B20">
              <w:rPr>
                <w:rStyle w:val="Hyperlink"/>
                <w:noProof/>
              </w:rPr>
              <w:t>3.2.3</w:t>
            </w:r>
            <w:r w:rsidR="00754F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4F7E" w:rsidRPr="005F2B20">
              <w:rPr>
                <w:rStyle w:val="Hyperlink"/>
                <w:noProof/>
              </w:rPr>
              <w:t>Pomoć</w:t>
            </w:r>
            <w:r w:rsidR="00754F7E">
              <w:rPr>
                <w:noProof/>
                <w:webHidden/>
              </w:rPr>
              <w:tab/>
            </w:r>
            <w:r w:rsidR="00754F7E">
              <w:rPr>
                <w:noProof/>
                <w:webHidden/>
              </w:rPr>
              <w:fldChar w:fldCharType="begin"/>
            </w:r>
            <w:r w:rsidR="00754F7E">
              <w:rPr>
                <w:noProof/>
                <w:webHidden/>
              </w:rPr>
              <w:instrText xml:space="preserve"> PAGEREF _Toc72334088 \h </w:instrText>
            </w:r>
            <w:r w:rsidR="00754F7E">
              <w:rPr>
                <w:noProof/>
                <w:webHidden/>
              </w:rPr>
            </w:r>
            <w:r w:rsidR="00754F7E">
              <w:rPr>
                <w:noProof/>
                <w:webHidden/>
              </w:rPr>
              <w:fldChar w:fldCharType="separate"/>
            </w:r>
            <w:r w:rsidR="00754F7E">
              <w:rPr>
                <w:noProof/>
                <w:webHidden/>
              </w:rPr>
              <w:t>5</w:t>
            </w:r>
            <w:r w:rsidR="00754F7E">
              <w:rPr>
                <w:noProof/>
                <w:webHidden/>
              </w:rPr>
              <w:fldChar w:fldCharType="end"/>
            </w:r>
          </w:hyperlink>
        </w:p>
        <w:p w14:paraId="50CD6002" w14:textId="17E6E284" w:rsidR="00754F7E" w:rsidRDefault="00D705E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34089" w:history="1">
            <w:r w:rsidR="00754F7E" w:rsidRPr="005F2B20">
              <w:rPr>
                <w:rStyle w:val="Hyperlink"/>
                <w:noProof/>
              </w:rPr>
              <w:t>3.2.4</w:t>
            </w:r>
            <w:r w:rsidR="00754F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4F7E" w:rsidRPr="005F2B20">
              <w:rPr>
                <w:rStyle w:val="Hyperlink"/>
                <w:noProof/>
              </w:rPr>
              <w:t>Instalacija</w:t>
            </w:r>
            <w:r w:rsidR="00754F7E">
              <w:rPr>
                <w:noProof/>
                <w:webHidden/>
              </w:rPr>
              <w:tab/>
            </w:r>
            <w:r w:rsidR="00754F7E">
              <w:rPr>
                <w:noProof/>
                <w:webHidden/>
              </w:rPr>
              <w:fldChar w:fldCharType="begin"/>
            </w:r>
            <w:r w:rsidR="00754F7E">
              <w:rPr>
                <w:noProof/>
                <w:webHidden/>
              </w:rPr>
              <w:instrText xml:space="preserve"> PAGEREF _Toc72334089 \h </w:instrText>
            </w:r>
            <w:r w:rsidR="00754F7E">
              <w:rPr>
                <w:noProof/>
                <w:webHidden/>
              </w:rPr>
            </w:r>
            <w:r w:rsidR="00754F7E">
              <w:rPr>
                <w:noProof/>
                <w:webHidden/>
              </w:rPr>
              <w:fldChar w:fldCharType="separate"/>
            </w:r>
            <w:r w:rsidR="00754F7E">
              <w:rPr>
                <w:noProof/>
                <w:webHidden/>
              </w:rPr>
              <w:t>5</w:t>
            </w:r>
            <w:r w:rsidR="00754F7E">
              <w:rPr>
                <w:noProof/>
                <w:webHidden/>
              </w:rPr>
              <w:fldChar w:fldCharType="end"/>
            </w:r>
          </w:hyperlink>
        </w:p>
        <w:p w14:paraId="71E912B4" w14:textId="77E55EA5" w:rsidR="00754F7E" w:rsidRDefault="00D705E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34090" w:history="1">
            <w:r w:rsidR="00754F7E" w:rsidRPr="005F2B20">
              <w:rPr>
                <w:rStyle w:val="Hyperlink"/>
                <w:noProof/>
              </w:rPr>
              <w:t>3.2.5</w:t>
            </w:r>
            <w:r w:rsidR="00754F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4F7E" w:rsidRPr="005F2B20">
              <w:rPr>
                <w:rStyle w:val="Hyperlink"/>
                <w:noProof/>
              </w:rPr>
              <w:t>Deinstalacija</w:t>
            </w:r>
            <w:r w:rsidR="00754F7E">
              <w:rPr>
                <w:noProof/>
                <w:webHidden/>
              </w:rPr>
              <w:tab/>
            </w:r>
            <w:r w:rsidR="00754F7E">
              <w:rPr>
                <w:noProof/>
                <w:webHidden/>
              </w:rPr>
              <w:fldChar w:fldCharType="begin"/>
            </w:r>
            <w:r w:rsidR="00754F7E">
              <w:rPr>
                <w:noProof/>
                <w:webHidden/>
              </w:rPr>
              <w:instrText xml:space="preserve"> PAGEREF _Toc72334090 \h </w:instrText>
            </w:r>
            <w:r w:rsidR="00754F7E">
              <w:rPr>
                <w:noProof/>
                <w:webHidden/>
              </w:rPr>
            </w:r>
            <w:r w:rsidR="00754F7E">
              <w:rPr>
                <w:noProof/>
                <w:webHidden/>
              </w:rPr>
              <w:fldChar w:fldCharType="separate"/>
            </w:r>
            <w:r w:rsidR="00754F7E">
              <w:rPr>
                <w:noProof/>
                <w:webHidden/>
              </w:rPr>
              <w:t>5</w:t>
            </w:r>
            <w:r w:rsidR="00754F7E">
              <w:rPr>
                <w:noProof/>
                <w:webHidden/>
              </w:rPr>
              <w:fldChar w:fldCharType="end"/>
            </w:r>
          </w:hyperlink>
        </w:p>
        <w:p w14:paraId="1FBA7CD0" w14:textId="157F6566" w:rsidR="00D22B84" w:rsidRDefault="00D22B84">
          <w:r>
            <w:rPr>
              <w:b/>
              <w:bCs/>
              <w:noProof/>
            </w:rPr>
            <w:fldChar w:fldCharType="end"/>
          </w:r>
        </w:p>
      </w:sdtContent>
    </w:sdt>
    <w:p w14:paraId="505300B1" w14:textId="77777777" w:rsidR="0073729E" w:rsidRPr="0073729E" w:rsidRDefault="0073729E" w:rsidP="0073729E"/>
    <w:p w14:paraId="1B4E6AEF" w14:textId="77777777" w:rsidR="00C2094D" w:rsidRDefault="004D1709">
      <w:pPr>
        <w:pStyle w:val="Title"/>
      </w:pPr>
      <w:r>
        <w:br w:type="page"/>
      </w:r>
      <w:r>
        <w:lastRenderedPageBreak/>
        <w:t xml:space="preserve"> </w:t>
      </w:r>
    </w:p>
    <w:p w14:paraId="2A690421" w14:textId="77777777" w:rsidR="00C2094D" w:rsidRPr="00DC0C4F" w:rsidRDefault="00956ADA" w:rsidP="00DE689A">
      <w:pPr>
        <w:pStyle w:val="Heading1"/>
      </w:pPr>
      <w:bookmarkStart w:id="0" w:name="_Toc11503198"/>
      <w:bookmarkStart w:id="1" w:name="_Toc72334074"/>
      <w:proofErr w:type="spellStart"/>
      <w:r w:rsidRPr="00DC0C4F">
        <w:t>Uvod</w:t>
      </w:r>
      <w:bookmarkEnd w:id="0"/>
      <w:bookmarkEnd w:id="1"/>
      <w:proofErr w:type="spellEnd"/>
    </w:p>
    <w:p w14:paraId="19D02D66" w14:textId="77777777" w:rsidR="004C6961" w:rsidRPr="004C6961" w:rsidRDefault="004C6961" w:rsidP="004C6961"/>
    <w:p w14:paraId="626A5980" w14:textId="77777777" w:rsidR="00956ADA" w:rsidRDefault="000E7E9F" w:rsidP="00956ADA">
      <w:proofErr w:type="spellStart"/>
      <w:r>
        <w:t>Dokument</w:t>
      </w:r>
      <w:proofErr w:type="spellEnd"/>
      <w:r>
        <w:t xml:space="preserve"> </w:t>
      </w:r>
      <w:proofErr w:type="spellStart"/>
      <w:r>
        <w:t>sadrž</w:t>
      </w:r>
      <w:r w:rsidR="00956ADA">
        <w:t>i</w:t>
      </w:r>
      <w:proofErr w:type="spellEnd"/>
      <w:r w:rsidR="00956ADA">
        <w:t xml:space="preserve"> </w:t>
      </w:r>
      <w:proofErr w:type="spellStart"/>
      <w:r w:rsidR="00956ADA">
        <w:t>detaljan</w:t>
      </w:r>
      <w:proofErr w:type="spellEnd"/>
      <w:r w:rsidR="00956ADA">
        <w:t xml:space="preserve"> </w:t>
      </w:r>
      <w:proofErr w:type="spellStart"/>
      <w:r w:rsidR="00956ADA">
        <w:t>opis</w:t>
      </w:r>
      <w:proofErr w:type="spellEnd"/>
      <w:r w:rsidR="00956ADA">
        <w:t xml:space="preserve"> </w:t>
      </w:r>
      <w:proofErr w:type="spellStart"/>
      <w:r w:rsidR="00956ADA">
        <w:t>specifikacije</w:t>
      </w:r>
      <w:proofErr w:type="spellEnd"/>
      <w:r w:rsidR="00956ADA">
        <w:t xml:space="preserve"> </w:t>
      </w:r>
      <w:proofErr w:type="spellStart"/>
      <w:r w:rsidR="00956ADA">
        <w:t>softverskih</w:t>
      </w:r>
      <w:proofErr w:type="spellEnd"/>
      <w:r w:rsidR="00956ADA">
        <w:t xml:space="preserve"> </w:t>
      </w:r>
      <w:proofErr w:type="spellStart"/>
      <w:proofErr w:type="gramStart"/>
      <w:r w:rsidR="00956ADA">
        <w:t>zahtjeva.U</w:t>
      </w:r>
      <w:proofErr w:type="spellEnd"/>
      <w:proofErr w:type="gramEnd"/>
      <w:r w:rsidR="00956ADA">
        <w:t xml:space="preserve"> </w:t>
      </w:r>
      <w:proofErr w:type="spellStart"/>
      <w:r w:rsidR="00956ADA">
        <w:t>dokumentu</w:t>
      </w:r>
      <w:proofErr w:type="spellEnd"/>
      <w:r w:rsidR="00956ADA">
        <w:t xml:space="preserve"> </w:t>
      </w:r>
      <w:proofErr w:type="spellStart"/>
      <w:r w:rsidR="00956ADA">
        <w:t>su</w:t>
      </w:r>
      <w:proofErr w:type="spellEnd"/>
      <w:r w:rsidR="00956ADA">
        <w:t xml:space="preserve"> </w:t>
      </w:r>
      <w:proofErr w:type="spellStart"/>
      <w:r w:rsidR="00956ADA">
        <w:t>ukratko</w:t>
      </w:r>
      <w:proofErr w:type="spellEnd"/>
      <w:r w:rsidR="00956ADA">
        <w:t xml:space="preserve"> </w:t>
      </w:r>
      <w:proofErr w:type="spellStart"/>
      <w:r w:rsidR="00956ADA">
        <w:t>opisani</w:t>
      </w:r>
      <w:proofErr w:type="spellEnd"/>
      <w:r w:rsidR="00956ADA">
        <w:t xml:space="preserve"> </w:t>
      </w:r>
      <w:proofErr w:type="spellStart"/>
      <w:r w:rsidR="00956ADA">
        <w:t>funkcionalni</w:t>
      </w:r>
      <w:proofErr w:type="spellEnd"/>
      <w:r w:rsidR="00956ADA">
        <w:t xml:space="preserve"> </w:t>
      </w:r>
      <w:proofErr w:type="spellStart"/>
      <w:r w:rsidR="00956ADA">
        <w:t>i</w:t>
      </w:r>
      <w:proofErr w:type="spellEnd"/>
      <w:r w:rsidR="00956ADA">
        <w:t xml:space="preserve"> </w:t>
      </w:r>
      <w:proofErr w:type="spellStart"/>
      <w:r w:rsidR="00956ADA">
        <w:t>nefunkcionalni</w:t>
      </w:r>
      <w:proofErr w:type="spellEnd"/>
      <w:r w:rsidR="00956ADA">
        <w:t xml:space="preserve"> </w:t>
      </w:r>
      <w:proofErr w:type="spellStart"/>
      <w:r w:rsidR="00956ADA">
        <w:t>zahtjevi</w:t>
      </w:r>
      <w:proofErr w:type="spellEnd"/>
      <w:r w:rsidR="00956ADA">
        <w:t xml:space="preserve"> </w:t>
      </w:r>
      <w:proofErr w:type="spellStart"/>
      <w:r w:rsidR="00956ADA">
        <w:t>aplikacije</w:t>
      </w:r>
      <w:proofErr w:type="spellEnd"/>
      <w:r w:rsidR="00956ADA">
        <w:t>.</w:t>
      </w:r>
    </w:p>
    <w:p w14:paraId="24F86D3A" w14:textId="77777777" w:rsidR="0089497C" w:rsidRPr="00956ADA" w:rsidRDefault="0089497C" w:rsidP="00956ADA"/>
    <w:p w14:paraId="698308DC" w14:textId="77777777" w:rsidR="00C2094D" w:rsidRPr="00DC0C4F" w:rsidRDefault="00956ADA" w:rsidP="00DE689A">
      <w:pPr>
        <w:pStyle w:val="Heading2"/>
      </w:pPr>
      <w:bookmarkStart w:id="2" w:name="_Toc11503199"/>
      <w:bookmarkStart w:id="3" w:name="_Toc72334075"/>
      <w:proofErr w:type="spellStart"/>
      <w:r w:rsidRPr="00DC0C4F">
        <w:t>Svrha</w:t>
      </w:r>
      <w:proofErr w:type="spellEnd"/>
      <w:r w:rsidRPr="00DC0C4F">
        <w:t xml:space="preserve"> </w:t>
      </w:r>
      <w:proofErr w:type="spellStart"/>
      <w:r w:rsidRPr="00DC0C4F">
        <w:t>dokumenta</w:t>
      </w:r>
      <w:bookmarkEnd w:id="2"/>
      <w:bookmarkEnd w:id="3"/>
      <w:proofErr w:type="spellEnd"/>
    </w:p>
    <w:p w14:paraId="62F7C200" w14:textId="77777777" w:rsidR="004C6961" w:rsidRPr="004C6961" w:rsidRDefault="004C6961" w:rsidP="004C6961"/>
    <w:p w14:paraId="55DA7149" w14:textId="08470DEC" w:rsidR="00956ADA" w:rsidRDefault="00956ADA" w:rsidP="00956ADA">
      <w:bookmarkStart w:id="4" w:name="_Hlk72334941"/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da </w:t>
      </w:r>
      <w:proofErr w:type="spellStart"/>
      <w:r>
        <w:t>pred</w:t>
      </w:r>
      <w:r w:rsidR="001A4B2E">
        <w:t>stavi</w:t>
      </w:r>
      <w:proofErr w:type="spellEnd"/>
      <w:r w:rsidR="001A4B2E">
        <w:t xml:space="preserve"> </w:t>
      </w:r>
      <w:proofErr w:type="spellStart"/>
      <w:r w:rsidR="001A4B2E">
        <w:t>detaljan</w:t>
      </w:r>
      <w:proofErr w:type="spellEnd"/>
      <w:r w:rsidR="001A4B2E">
        <w:t xml:space="preserve"> </w:t>
      </w:r>
      <w:proofErr w:type="spellStart"/>
      <w:r w:rsidR="001A4B2E">
        <w:t>opis</w:t>
      </w:r>
      <w:proofErr w:type="spellEnd"/>
      <w:r w:rsidR="001A4B2E">
        <w:t xml:space="preserve"> </w:t>
      </w:r>
      <w:proofErr w:type="spellStart"/>
      <w:r w:rsidR="001A4B2E">
        <w:t>aplikacije</w:t>
      </w:r>
      <w:proofErr w:type="spellEnd"/>
      <w:r w:rsidR="001A4B2E">
        <w:t xml:space="preserve"> </w:t>
      </w:r>
      <w:r w:rsidR="00C030E5">
        <w:t>“</w:t>
      </w:r>
      <w:proofErr w:type="spellStart"/>
      <w:r w:rsidR="00C030E5">
        <w:t>Agencija</w:t>
      </w:r>
      <w:proofErr w:type="spellEnd"/>
      <w:r w:rsidR="00C030E5">
        <w:t xml:space="preserve"> za </w:t>
      </w:r>
      <w:proofErr w:type="spellStart"/>
      <w:r w:rsidR="00C030E5">
        <w:t>prevoz</w:t>
      </w:r>
      <w:proofErr w:type="spellEnd"/>
      <w:r w:rsidR="00C030E5">
        <w:t xml:space="preserve"> </w:t>
      </w:r>
      <w:proofErr w:type="spellStart"/>
      <w:r w:rsidR="00C030E5">
        <w:t>putnika</w:t>
      </w:r>
      <w:proofErr w:type="spellEnd"/>
      <w:r w:rsidR="00C030E5">
        <w:t>”</w:t>
      </w:r>
      <w:r w:rsidR="001A4B2E">
        <w:t xml:space="preserve">. </w:t>
      </w:r>
      <w:proofErr w:type="spellStart"/>
      <w:r>
        <w:t>Objašnjav</w:t>
      </w:r>
      <w:r w:rsidR="000E7E9F">
        <w:t>a</w:t>
      </w:r>
      <w:proofErr w:type="spellEnd"/>
      <w:r w:rsidR="000E7E9F">
        <w:t xml:space="preserve"> </w:t>
      </w:r>
      <w:proofErr w:type="spellStart"/>
      <w:r w:rsidR="000E7E9F">
        <w:t>funkcionalnosti</w:t>
      </w:r>
      <w:proofErr w:type="spellEnd"/>
      <w:r w:rsidR="000E7E9F">
        <w:t>,</w:t>
      </w:r>
      <w:r w:rsidR="00A224C8">
        <w:t xml:space="preserve"> </w:t>
      </w:r>
      <w:proofErr w:type="spellStart"/>
      <w:proofErr w:type="gramStart"/>
      <w:r w:rsidR="000E7E9F">
        <w:t>ograničenja</w:t>
      </w:r>
      <w:proofErr w:type="spellEnd"/>
      <w:r w:rsidR="000E7E9F">
        <w:t xml:space="preserve">  </w:t>
      </w:r>
      <w:proofErr w:type="spellStart"/>
      <w:r w:rsidR="000E7E9F">
        <w:t>i</w:t>
      </w:r>
      <w:proofErr w:type="spellEnd"/>
      <w:proofErr w:type="gramEnd"/>
      <w:r w:rsidR="000E7E9F">
        <w:t xml:space="preserve"> </w:t>
      </w:r>
      <w:proofErr w:type="spellStart"/>
      <w:r w:rsidR="000E7E9F">
        <w:t>karakteristike</w:t>
      </w:r>
      <w:proofErr w:type="spellEnd"/>
      <w:r w:rsidR="000E7E9F">
        <w:t xml:space="preserve">  </w:t>
      </w:r>
      <w:proofErr w:type="spellStart"/>
      <w:r w:rsidR="000E7E9F">
        <w:t>s</w:t>
      </w:r>
      <w:r>
        <w:t>istema</w:t>
      </w:r>
      <w:proofErr w:type="spellEnd"/>
      <w:r>
        <w:t>.</w:t>
      </w:r>
    </w:p>
    <w:bookmarkEnd w:id="4"/>
    <w:p w14:paraId="3838DDF4" w14:textId="77777777" w:rsidR="0089497C" w:rsidRPr="00956ADA" w:rsidRDefault="0089497C" w:rsidP="00956ADA"/>
    <w:p w14:paraId="78A7AAB6" w14:textId="77777777" w:rsidR="00C2094D" w:rsidRPr="00DC0C4F" w:rsidRDefault="00956ADA" w:rsidP="00DE689A">
      <w:pPr>
        <w:pStyle w:val="Heading2"/>
      </w:pPr>
      <w:bookmarkStart w:id="5" w:name="_Toc11503200"/>
      <w:bookmarkStart w:id="6" w:name="_Toc72334076"/>
      <w:proofErr w:type="spellStart"/>
      <w:r w:rsidRPr="00DC0C4F">
        <w:t>Namjena</w:t>
      </w:r>
      <w:bookmarkEnd w:id="5"/>
      <w:bookmarkEnd w:id="6"/>
      <w:proofErr w:type="spellEnd"/>
    </w:p>
    <w:p w14:paraId="534CF67C" w14:textId="77777777" w:rsidR="004C6961" w:rsidRPr="004C6961" w:rsidRDefault="004C6961" w:rsidP="004C6961"/>
    <w:p w14:paraId="4A98E251" w14:textId="6257E576" w:rsidR="00956ADA" w:rsidRDefault="00956ADA" w:rsidP="00956ADA">
      <w:proofErr w:type="spellStart"/>
      <w:r>
        <w:t>Ovaj</w:t>
      </w:r>
      <w:proofErr w:type="spellEnd"/>
      <w:r>
        <w:t xml:space="preserve"> </w:t>
      </w:r>
      <w:proofErr w:type="spellStart"/>
      <w:r w:rsidR="004C6961">
        <w:t>dok</w:t>
      </w:r>
      <w:r>
        <w:t>ument</w:t>
      </w:r>
      <w:proofErr w:type="spellEnd"/>
      <w:r>
        <w:t xml:space="preserve"> </w:t>
      </w:r>
      <w:proofErr w:type="spellStart"/>
      <w:r w:rsidR="00C030E5">
        <w:t>namjenjen</w:t>
      </w:r>
      <w:proofErr w:type="spellEnd"/>
      <w:r w:rsidR="00C030E5">
        <w:t xml:space="preserve"> </w:t>
      </w:r>
      <w:r>
        <w:t>je</w:t>
      </w:r>
      <w:r w:rsidR="001A4B2E">
        <w:t xml:space="preserve"> </w:t>
      </w:r>
      <w:proofErr w:type="spellStart"/>
      <w:r w:rsidR="00717721">
        <w:t>administratoru</w:t>
      </w:r>
      <w:proofErr w:type="spellEnd"/>
      <w:r w:rsidR="00C030E5">
        <w:t xml:space="preserve"> </w:t>
      </w:r>
      <w:proofErr w:type="spellStart"/>
      <w:r w:rsidR="00C030E5">
        <w:t>agencije</w:t>
      </w:r>
      <w:proofErr w:type="spellEnd"/>
      <w:r w:rsidR="00C030E5">
        <w:t xml:space="preserve"> za </w:t>
      </w:r>
      <w:proofErr w:type="spellStart"/>
      <w:r w:rsidR="00C030E5">
        <w:t>prevoz</w:t>
      </w:r>
      <w:proofErr w:type="spellEnd"/>
      <w:r w:rsidR="00C030E5">
        <w:t xml:space="preserve"> </w:t>
      </w:r>
      <w:proofErr w:type="spellStart"/>
      <w:r w:rsidR="00C030E5">
        <w:t>putnika</w:t>
      </w:r>
      <w:proofErr w:type="spellEnd"/>
      <w:r w:rsidR="00C030E5">
        <w:t xml:space="preserve">, </w:t>
      </w:r>
      <w:proofErr w:type="spellStart"/>
      <w:r w:rsidR="004E5F4A">
        <w:t>menandžerima</w:t>
      </w:r>
      <w:proofErr w:type="spellEnd"/>
      <w:r w:rsidR="004E5F4A">
        <w:t xml:space="preserve"> </w:t>
      </w:r>
      <w:proofErr w:type="spellStart"/>
      <w:r w:rsidR="004E5F4A">
        <w:t>agencije</w:t>
      </w:r>
      <w:proofErr w:type="spellEnd"/>
      <w:r w:rsidR="004E5F4A">
        <w:t xml:space="preserve"> </w:t>
      </w:r>
      <w:proofErr w:type="spellStart"/>
      <w:r w:rsidR="004E5F4A">
        <w:t>i</w:t>
      </w:r>
      <w:proofErr w:type="spellEnd"/>
      <w:r w:rsidR="004E5F4A">
        <w:t xml:space="preserve"> </w:t>
      </w:r>
      <w:proofErr w:type="spellStart"/>
      <w:r w:rsidR="004E5F4A">
        <w:t>putnicima</w:t>
      </w:r>
      <w:proofErr w:type="spellEnd"/>
      <w:r w:rsidR="004E5F4A">
        <w:t>.</w:t>
      </w:r>
    </w:p>
    <w:p w14:paraId="662F0D26" w14:textId="77777777" w:rsidR="004C6961" w:rsidRPr="00956ADA" w:rsidRDefault="004C6961" w:rsidP="00956ADA"/>
    <w:p w14:paraId="36184ED6" w14:textId="65F106B3" w:rsidR="00C2094D" w:rsidRDefault="004D1709" w:rsidP="00DE689A">
      <w:pPr>
        <w:pStyle w:val="Heading2"/>
      </w:pPr>
      <w:bookmarkStart w:id="7" w:name="_Toc492795818"/>
      <w:bookmarkStart w:id="8" w:name="_Toc11503201"/>
      <w:bookmarkStart w:id="9" w:name="_Toc72334077"/>
      <w:proofErr w:type="spellStart"/>
      <w:proofErr w:type="gramStart"/>
      <w:r w:rsidRPr="00DC0C4F">
        <w:t>De</w:t>
      </w:r>
      <w:bookmarkEnd w:id="7"/>
      <w:r w:rsidR="00956ADA" w:rsidRPr="00DC0C4F">
        <w:t>finicije,skraćenice</w:t>
      </w:r>
      <w:proofErr w:type="spellEnd"/>
      <w:proofErr w:type="gramEnd"/>
      <w:r w:rsidR="00956ADA" w:rsidRPr="00DC0C4F">
        <w:t xml:space="preserve"> </w:t>
      </w:r>
      <w:proofErr w:type="spellStart"/>
      <w:r w:rsidR="003D50FB">
        <w:t>i</w:t>
      </w:r>
      <w:proofErr w:type="spellEnd"/>
      <w:r w:rsidR="00956ADA" w:rsidRPr="00DC0C4F">
        <w:t xml:space="preserve"> </w:t>
      </w:r>
      <w:proofErr w:type="spellStart"/>
      <w:r w:rsidR="00956ADA" w:rsidRPr="00DC0C4F">
        <w:t>akronimi</w:t>
      </w:r>
      <w:bookmarkEnd w:id="8"/>
      <w:bookmarkEnd w:id="9"/>
      <w:proofErr w:type="spellEnd"/>
    </w:p>
    <w:p w14:paraId="6AFD7DF3" w14:textId="6E2D95B3" w:rsidR="00754F7E" w:rsidRDefault="00754F7E" w:rsidP="00754F7E">
      <w:r>
        <w:br/>
      </w:r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, </w:t>
      </w:r>
      <w:proofErr w:type="spellStart"/>
      <w:r>
        <w:t>skraćenice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“Glossary”. </w:t>
      </w:r>
    </w:p>
    <w:p w14:paraId="6A9AE32E" w14:textId="77777777" w:rsidR="00754F7E" w:rsidRPr="00754F7E" w:rsidRDefault="00754F7E" w:rsidP="00754F7E"/>
    <w:p w14:paraId="5D952E06" w14:textId="77777777" w:rsidR="004C6961" w:rsidRPr="004C6961" w:rsidRDefault="004C6961" w:rsidP="004C6961"/>
    <w:p w14:paraId="3F13848E" w14:textId="77777777" w:rsidR="00C2094D" w:rsidRPr="00DC0C4F" w:rsidRDefault="004D1709" w:rsidP="00DE689A">
      <w:pPr>
        <w:pStyle w:val="Heading2"/>
      </w:pPr>
      <w:bookmarkStart w:id="10" w:name="_Toc492795819"/>
      <w:bookmarkStart w:id="11" w:name="_Toc11503202"/>
      <w:bookmarkStart w:id="12" w:name="_Toc72334078"/>
      <w:r w:rsidRPr="00DC0C4F">
        <w:t>Ref</w:t>
      </w:r>
      <w:bookmarkEnd w:id="10"/>
      <w:r w:rsidR="004C6961" w:rsidRPr="00DC0C4F">
        <w:t>erence</w:t>
      </w:r>
      <w:bookmarkEnd w:id="11"/>
      <w:bookmarkEnd w:id="12"/>
    </w:p>
    <w:p w14:paraId="6AD11666" w14:textId="77777777" w:rsidR="004C6961" w:rsidRPr="004C6961" w:rsidRDefault="004C6961" w:rsidP="004C6961"/>
    <w:p w14:paraId="72552696" w14:textId="77777777" w:rsidR="009C75B5" w:rsidRPr="00DC0C4F" w:rsidRDefault="009C75B5" w:rsidP="009C75B5">
      <w:pPr>
        <w:pStyle w:val="BodyText"/>
        <w:ind w:left="0"/>
        <w:jc w:val="both"/>
      </w:pPr>
      <w:proofErr w:type="spellStart"/>
      <w:r w:rsidRPr="00DC0C4F">
        <w:t>Kompletan</w:t>
      </w:r>
      <w:proofErr w:type="spellEnd"/>
      <w:r w:rsidRPr="00DC0C4F">
        <w:t xml:space="preserve"> </w:t>
      </w:r>
      <w:proofErr w:type="spellStart"/>
      <w:r w:rsidRPr="00DC0C4F">
        <w:t>projekat</w:t>
      </w:r>
      <w:proofErr w:type="spellEnd"/>
      <w:r w:rsidRPr="00DC0C4F">
        <w:t xml:space="preserve"> </w:t>
      </w:r>
      <w:proofErr w:type="spellStart"/>
      <w:r w:rsidRPr="00DC0C4F">
        <w:t>sadrži</w:t>
      </w:r>
      <w:proofErr w:type="spellEnd"/>
      <w:r w:rsidRPr="00DC0C4F">
        <w:t xml:space="preserve"> </w:t>
      </w:r>
      <w:proofErr w:type="spellStart"/>
      <w:r w:rsidRPr="00DC0C4F">
        <w:t>dokumentaciju</w:t>
      </w:r>
      <w:proofErr w:type="spellEnd"/>
      <w:r w:rsidRPr="00DC0C4F">
        <w:t xml:space="preserve"> u </w:t>
      </w:r>
      <w:proofErr w:type="spellStart"/>
      <w:r w:rsidRPr="00DC0C4F">
        <w:t>nekoliko</w:t>
      </w:r>
      <w:proofErr w:type="spellEnd"/>
      <w:r w:rsidRPr="00DC0C4F">
        <w:t xml:space="preserve"> </w:t>
      </w:r>
      <w:proofErr w:type="spellStart"/>
      <w:r w:rsidRPr="00DC0C4F">
        <w:t>dokumenata</w:t>
      </w:r>
      <w:proofErr w:type="spellEnd"/>
      <w:r w:rsidRPr="00DC0C4F">
        <w:t xml:space="preserve">, </w:t>
      </w:r>
      <w:proofErr w:type="spellStart"/>
      <w:r w:rsidRPr="00DC0C4F">
        <w:t>te</w:t>
      </w:r>
      <w:proofErr w:type="spellEnd"/>
      <w:r w:rsidR="008B6556">
        <w:t xml:space="preserve"> </w:t>
      </w:r>
      <w:proofErr w:type="spellStart"/>
      <w:r w:rsidR="008B6556">
        <w:t>pakete</w:t>
      </w:r>
      <w:proofErr w:type="spellEnd"/>
      <w:r w:rsidR="008B6556">
        <w:t xml:space="preserve"> </w:t>
      </w:r>
      <w:proofErr w:type="spellStart"/>
      <w:r w:rsidR="008B6556">
        <w:t>izvornog</w:t>
      </w:r>
      <w:proofErr w:type="spellEnd"/>
      <w:r w:rsidR="008B6556">
        <w:t xml:space="preserve"> </w:t>
      </w:r>
      <w:proofErr w:type="spellStart"/>
      <w:r w:rsidR="008B6556">
        <w:t>koda</w:t>
      </w:r>
      <w:proofErr w:type="spellEnd"/>
      <w:r w:rsidR="008B6556">
        <w:t xml:space="preserve"> </w:t>
      </w:r>
      <w:proofErr w:type="spellStart"/>
      <w:r w:rsidR="008B6556">
        <w:t>programa</w:t>
      </w:r>
      <w:proofErr w:type="spellEnd"/>
      <w:r w:rsidR="008B6556">
        <w:t xml:space="preserve"> </w:t>
      </w:r>
      <w:proofErr w:type="spellStart"/>
      <w:r w:rsidRPr="00DC0C4F">
        <w:t>pisanog</w:t>
      </w:r>
      <w:proofErr w:type="spellEnd"/>
      <w:r w:rsidRPr="00DC0C4F">
        <w:t xml:space="preserve"> u Java </w:t>
      </w:r>
      <w:proofErr w:type="spellStart"/>
      <w:r w:rsidRPr="00DC0C4F">
        <w:t>programskom</w:t>
      </w:r>
      <w:proofErr w:type="spellEnd"/>
      <w:r w:rsidRPr="00DC0C4F">
        <w:t xml:space="preserve"> </w:t>
      </w:r>
      <w:proofErr w:type="spellStart"/>
      <w:r w:rsidRPr="00DC0C4F">
        <w:t>jeziku</w:t>
      </w:r>
      <w:proofErr w:type="spellEnd"/>
      <w:r w:rsidRPr="00DC0C4F">
        <w:t xml:space="preserve"> </w:t>
      </w:r>
      <w:proofErr w:type="spellStart"/>
      <w:r w:rsidRPr="00DC0C4F">
        <w:t>i</w:t>
      </w:r>
      <w:proofErr w:type="spellEnd"/>
      <w:r w:rsidRPr="00DC0C4F">
        <w:t xml:space="preserve"> </w:t>
      </w:r>
      <w:r w:rsidR="008B6556">
        <w:t>E</w:t>
      </w:r>
      <w:r w:rsidRPr="00DC0C4F">
        <w:t xml:space="preserve">clipse </w:t>
      </w:r>
      <w:proofErr w:type="spellStart"/>
      <w:r w:rsidR="008B6556">
        <w:t>razvojnom</w:t>
      </w:r>
      <w:proofErr w:type="spellEnd"/>
      <w:r w:rsidRPr="00DC0C4F">
        <w:t xml:space="preserve"> </w:t>
      </w:r>
      <w:proofErr w:type="spellStart"/>
      <w:r w:rsidRPr="00DC0C4F">
        <w:t>okruženju</w:t>
      </w:r>
      <w:proofErr w:type="spellEnd"/>
      <w:r w:rsidRPr="00DC0C4F">
        <w:t>.</w:t>
      </w:r>
    </w:p>
    <w:p w14:paraId="47B6391C" w14:textId="77777777" w:rsidR="0085101E" w:rsidRPr="004C6961" w:rsidRDefault="0085101E" w:rsidP="004C6961"/>
    <w:p w14:paraId="34B9C150" w14:textId="77777777" w:rsidR="00C2094D" w:rsidRPr="00DC0C4F" w:rsidRDefault="004C6961" w:rsidP="00DE689A">
      <w:pPr>
        <w:pStyle w:val="Heading2"/>
      </w:pPr>
      <w:bookmarkStart w:id="13" w:name="_Toc11503203"/>
      <w:bookmarkStart w:id="14" w:name="_Toc72334079"/>
      <w:proofErr w:type="spellStart"/>
      <w:r w:rsidRPr="00DC0C4F">
        <w:t>Pregled</w:t>
      </w:r>
      <w:bookmarkEnd w:id="13"/>
      <w:bookmarkEnd w:id="14"/>
      <w:proofErr w:type="spellEnd"/>
    </w:p>
    <w:p w14:paraId="5539E13E" w14:textId="77777777" w:rsidR="004C6961" w:rsidRPr="004C6961" w:rsidRDefault="004C6961" w:rsidP="004C6961"/>
    <w:p w14:paraId="2882F6CB" w14:textId="77777777" w:rsidR="000E7E9F" w:rsidRDefault="004C6961" w:rsidP="004C6961">
      <w:r>
        <w:t xml:space="preserve"> U </w:t>
      </w:r>
      <w:proofErr w:type="spellStart"/>
      <w:r>
        <w:t>daljim</w:t>
      </w:r>
      <w:proofErr w:type="spellEnd"/>
      <w:r>
        <w:t xml:space="preserve"> </w:t>
      </w:r>
      <w:proofErr w:type="spellStart"/>
      <w:r>
        <w:t>poglavljima</w:t>
      </w:r>
      <w:proofErr w:type="spellEnd"/>
      <w:r>
        <w:t xml:space="preserve"> </w:t>
      </w:r>
      <w:proofErr w:type="spellStart"/>
      <w:r>
        <w:t>opi</w:t>
      </w:r>
      <w:r w:rsidR="00107911">
        <w:t>san</w:t>
      </w:r>
      <w:proofErr w:type="spellEnd"/>
      <w:r w:rsidR="00107911">
        <w:t xml:space="preserve"> je </w:t>
      </w:r>
      <w:proofErr w:type="spellStart"/>
      <w:r w:rsidR="00107911">
        <w:t>pregled</w:t>
      </w:r>
      <w:proofErr w:type="spellEnd"/>
      <w:r w:rsidR="0085101E">
        <w:t xml:space="preserve"> </w:t>
      </w:r>
      <w:proofErr w:type="spellStart"/>
      <w:r w:rsidR="0085101E">
        <w:t>funkcionalnosti</w:t>
      </w:r>
      <w:proofErr w:type="spellEnd"/>
      <w:r w:rsidR="0085101E">
        <w:t xml:space="preserve"> </w:t>
      </w:r>
      <w:proofErr w:type="spellStart"/>
      <w:r w:rsidR="0085101E">
        <w:t>s</w:t>
      </w:r>
      <w:r>
        <w:t>istema</w:t>
      </w:r>
      <w:proofErr w:type="spellEnd"/>
      <w:r>
        <w:t>.</w:t>
      </w:r>
      <w:r w:rsidR="000E7E9F">
        <w:t xml:space="preserve"> </w:t>
      </w:r>
      <w:proofErr w:type="spellStart"/>
      <w:r w:rsidR="000E7E9F">
        <w:t>Poglavlje</w:t>
      </w:r>
      <w:proofErr w:type="spellEnd"/>
      <w:r w:rsidR="000E7E9F">
        <w:t xml:space="preserve"> “</w:t>
      </w:r>
      <w:proofErr w:type="spellStart"/>
      <w:r w:rsidR="000E7E9F">
        <w:t>Zahtjevi</w:t>
      </w:r>
      <w:proofErr w:type="spellEnd"/>
      <w:r w:rsidR="000E7E9F">
        <w:t xml:space="preserve"> </w:t>
      </w:r>
      <w:proofErr w:type="spellStart"/>
      <w:r w:rsidR="000E7E9F">
        <w:t>specifikacije</w:t>
      </w:r>
      <w:proofErr w:type="spellEnd"/>
      <w:r w:rsidR="000E7E9F">
        <w:t>”</w:t>
      </w:r>
    </w:p>
    <w:p w14:paraId="43429978" w14:textId="77777777" w:rsidR="000E7E9F" w:rsidRPr="004C6961" w:rsidRDefault="000E7E9F" w:rsidP="000E7E9F">
      <w:r>
        <w:t xml:space="preserve"> </w:t>
      </w:r>
      <w:proofErr w:type="spellStart"/>
      <w:r w:rsidR="008B6556">
        <w:t>o</w:t>
      </w:r>
      <w:r w:rsidR="004C6961">
        <w:t>pisuje</w:t>
      </w:r>
      <w:proofErr w:type="spellEnd"/>
      <w:r w:rsidR="008B6556">
        <w:t>,</w:t>
      </w:r>
      <w:r w:rsidR="004C6961">
        <w:t xml:space="preserve"> u </w:t>
      </w:r>
      <w:proofErr w:type="spellStart"/>
      <w:r w:rsidR="004C6961">
        <w:t>tehničkim</w:t>
      </w:r>
      <w:proofErr w:type="spellEnd"/>
      <w:r w:rsidR="004C6961">
        <w:t xml:space="preserve"> </w:t>
      </w:r>
      <w:proofErr w:type="spellStart"/>
      <w:proofErr w:type="gramStart"/>
      <w:r w:rsidR="004C6961">
        <w:t>term</w:t>
      </w:r>
      <w:r w:rsidR="0085101E">
        <w:t>inima</w:t>
      </w:r>
      <w:proofErr w:type="spellEnd"/>
      <w:r w:rsidR="008B6556">
        <w:t>,</w:t>
      </w:r>
      <w:r w:rsidR="0085101E">
        <w:t xml:space="preserve">  </w:t>
      </w:r>
      <w:proofErr w:type="spellStart"/>
      <w:r w:rsidR="0085101E">
        <w:t>detalje</w:t>
      </w:r>
      <w:proofErr w:type="spellEnd"/>
      <w:proofErr w:type="gramEnd"/>
      <w:r w:rsidR="0085101E">
        <w:t xml:space="preserve"> </w:t>
      </w:r>
      <w:proofErr w:type="spellStart"/>
      <w:r w:rsidR="0085101E">
        <w:t>funkcionalnosti</w:t>
      </w:r>
      <w:proofErr w:type="spellEnd"/>
      <w:r w:rsidR="0085101E">
        <w:t xml:space="preserve"> </w:t>
      </w:r>
      <w:proofErr w:type="spellStart"/>
      <w:r w:rsidR="0085101E">
        <w:t>s</w:t>
      </w:r>
      <w:r w:rsidR="004C6961">
        <w:t>istema</w:t>
      </w:r>
      <w:proofErr w:type="spellEnd"/>
      <w:r w:rsidR="004C6961">
        <w:t>.</w:t>
      </w:r>
      <w:r>
        <w:t xml:space="preserve"> U </w:t>
      </w:r>
      <w:proofErr w:type="spellStart"/>
      <w:r>
        <w:t>dokument</w:t>
      </w:r>
      <w:r w:rsidR="00E95CD2">
        <w:t>u</w:t>
      </w:r>
      <w:proofErr w:type="spellEnd"/>
      <w:r w:rsidR="00E95CD2">
        <w:t xml:space="preserve"> </w:t>
      </w:r>
      <w:proofErr w:type="spellStart"/>
      <w:r w:rsidR="00E95CD2">
        <w:t>su</w:t>
      </w:r>
      <w:proofErr w:type="spellEnd"/>
      <w:r w:rsidR="00E95CD2">
        <w:t xml:space="preserve"> </w:t>
      </w:r>
      <w:proofErr w:type="spellStart"/>
      <w:proofErr w:type="gramStart"/>
      <w:r w:rsidR="00E95CD2">
        <w:t>takodje</w:t>
      </w:r>
      <w:proofErr w:type="spellEnd"/>
      <w:r w:rsidR="008B6556">
        <w:t xml:space="preserve">, </w:t>
      </w:r>
      <w:r w:rsidR="00E95CD2">
        <w:t xml:space="preserve"> </w:t>
      </w:r>
      <w:proofErr w:type="spellStart"/>
      <w:r w:rsidR="00E95CD2">
        <w:t>ukratko</w:t>
      </w:r>
      <w:proofErr w:type="spellEnd"/>
      <w:proofErr w:type="gramEnd"/>
      <w:r w:rsidR="00E95CD2">
        <w:t xml:space="preserve"> </w:t>
      </w:r>
      <w:proofErr w:type="spellStart"/>
      <w:r w:rsidR="00E95CD2">
        <w:t>opisani</w:t>
      </w:r>
      <w:proofErr w:type="spellEnd"/>
      <w:r w:rsidR="00E95CD2">
        <w:t xml:space="preserve"> </w:t>
      </w:r>
      <w:proofErr w:type="spellStart"/>
      <w:r w:rsidR="00E95CD2">
        <w:t>fu</w:t>
      </w:r>
      <w:r>
        <w:t>nkcionalni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nefunkcionalni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>.</w:t>
      </w:r>
    </w:p>
    <w:p w14:paraId="6D06749F" w14:textId="77777777" w:rsidR="004C6961" w:rsidRDefault="004C6961" w:rsidP="004C6961"/>
    <w:p w14:paraId="2BB4E469" w14:textId="77777777" w:rsidR="00C2094D" w:rsidRPr="00DC0C4F" w:rsidRDefault="004C6961" w:rsidP="00DE689A">
      <w:pPr>
        <w:pStyle w:val="Heading1"/>
      </w:pPr>
      <w:bookmarkStart w:id="15" w:name="_Toc11503204"/>
      <w:bookmarkStart w:id="16" w:name="_Toc72334080"/>
      <w:proofErr w:type="spellStart"/>
      <w:r w:rsidRPr="00DC0C4F">
        <w:t>Generalni</w:t>
      </w:r>
      <w:proofErr w:type="spellEnd"/>
      <w:r w:rsidRPr="00DC0C4F">
        <w:t xml:space="preserve"> </w:t>
      </w:r>
      <w:proofErr w:type="spellStart"/>
      <w:r w:rsidRPr="00DC0C4F">
        <w:t>opis</w:t>
      </w:r>
      <w:bookmarkEnd w:id="15"/>
      <w:bookmarkEnd w:id="16"/>
      <w:proofErr w:type="spellEnd"/>
    </w:p>
    <w:p w14:paraId="55AB524E" w14:textId="77777777" w:rsidR="0085101E" w:rsidRPr="0085101E" w:rsidRDefault="0085101E" w:rsidP="0085101E"/>
    <w:p w14:paraId="28816316" w14:textId="77777777" w:rsidR="004F63FD" w:rsidRDefault="004F63FD" w:rsidP="004F63FD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poglav</w:t>
      </w:r>
      <w:r w:rsidR="008B6556">
        <w:t>lju</w:t>
      </w:r>
      <w:proofErr w:type="spellEnd"/>
      <w:r w:rsidR="008B6556">
        <w:t xml:space="preserve"> </w:t>
      </w:r>
      <w:proofErr w:type="spellStart"/>
      <w:r w:rsidR="008B6556">
        <w:t>opisani</w:t>
      </w:r>
      <w:proofErr w:type="spellEnd"/>
      <w:r w:rsidR="008B6556">
        <w:t xml:space="preserve"> </w:t>
      </w:r>
      <w:proofErr w:type="spellStart"/>
      <w:r w:rsidR="008B6556">
        <w:t>su</w:t>
      </w:r>
      <w:proofErr w:type="spellEnd"/>
      <w:r w:rsidR="008B6556">
        <w:t xml:space="preserve"> </w:t>
      </w:r>
      <w:proofErr w:type="spellStart"/>
      <w:r>
        <w:t>opšti</w:t>
      </w:r>
      <w:proofErr w:type="spellEnd"/>
      <w:r>
        <w:t xml:space="preserve"> </w:t>
      </w:r>
      <w:proofErr w:type="spellStart"/>
      <w:r w:rsidR="00107911">
        <w:t>faktori</w:t>
      </w:r>
      <w:proofErr w:type="spellEnd"/>
      <w:r w:rsidR="00107911">
        <w:t xml:space="preserve"> koji </w:t>
      </w:r>
      <w:proofErr w:type="spellStart"/>
      <w:r w:rsidR="00107911">
        <w:t>utiču</w:t>
      </w:r>
      <w:proofErr w:type="spellEnd"/>
      <w:r w:rsidR="00107911">
        <w:t xml:space="preserve"> </w:t>
      </w:r>
      <w:proofErr w:type="spellStart"/>
      <w:r w:rsidR="00107911">
        <w:t>na</w:t>
      </w:r>
      <w:proofErr w:type="spellEnd"/>
      <w:r w:rsidR="00107911">
        <w:t xml:space="preserve"> </w:t>
      </w:r>
      <w:proofErr w:type="spellStart"/>
      <w:r w:rsidR="00107911">
        <w:t>proizvod</w:t>
      </w:r>
      <w:proofErr w:type="spellEnd"/>
      <w:r w:rsidR="00107911">
        <w:t xml:space="preserve"> </w:t>
      </w:r>
      <w:proofErr w:type="spellStart"/>
      <w:r w:rsidR="00107911">
        <w:t>i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>.</w:t>
      </w:r>
    </w:p>
    <w:p w14:paraId="06C31A4A" w14:textId="77777777" w:rsidR="004F63FD" w:rsidRDefault="004F63FD" w:rsidP="004F63FD"/>
    <w:p w14:paraId="05D42D74" w14:textId="77777777" w:rsidR="004F63FD" w:rsidRPr="00DC0C4F" w:rsidRDefault="004F63FD" w:rsidP="00DE689A">
      <w:pPr>
        <w:pStyle w:val="Heading2"/>
      </w:pPr>
      <w:bookmarkStart w:id="17" w:name="_Toc11503205"/>
      <w:bookmarkStart w:id="18" w:name="_Toc72334081"/>
      <w:proofErr w:type="spellStart"/>
      <w:r w:rsidRPr="00DC0C4F">
        <w:t>Karakteristike</w:t>
      </w:r>
      <w:proofErr w:type="spellEnd"/>
      <w:r w:rsidRPr="00DC0C4F">
        <w:t xml:space="preserve"> </w:t>
      </w:r>
      <w:proofErr w:type="spellStart"/>
      <w:r w:rsidRPr="00DC0C4F">
        <w:t>korisnika</w:t>
      </w:r>
      <w:bookmarkEnd w:id="17"/>
      <w:bookmarkEnd w:id="18"/>
      <w:proofErr w:type="spellEnd"/>
    </w:p>
    <w:p w14:paraId="37E060D5" w14:textId="77777777" w:rsidR="0085101E" w:rsidRPr="0085101E" w:rsidRDefault="0085101E" w:rsidP="0085101E"/>
    <w:p w14:paraId="35EF8CDE" w14:textId="77777777" w:rsidR="004F63FD" w:rsidRDefault="004F63FD" w:rsidP="004F63FD">
      <w:r>
        <w:t xml:space="preserve">Od </w:t>
      </w:r>
      <w:proofErr w:type="spellStart"/>
      <w:r>
        <w:t>korisnika</w:t>
      </w:r>
      <w:proofErr w:type="spellEnd"/>
      <w:r>
        <w:t xml:space="preserve"> se </w:t>
      </w:r>
      <w:proofErr w:type="spellStart"/>
      <w:r>
        <w:t>očekuje</w:t>
      </w:r>
      <w:proofErr w:type="spellEnd"/>
      <w:r>
        <w:t xml:space="preserve"> </w:t>
      </w:r>
      <w:proofErr w:type="spellStart"/>
      <w:r>
        <w:t>osnovno</w:t>
      </w:r>
      <w:proofErr w:type="spellEnd"/>
      <w:r>
        <w:t xml:space="preserve"> </w:t>
      </w:r>
      <w:proofErr w:type="spellStart"/>
      <w:r>
        <w:t>poznav</w:t>
      </w:r>
      <w:r w:rsidR="00107911">
        <w:t>anje</w:t>
      </w:r>
      <w:proofErr w:type="spellEnd"/>
      <w:r w:rsidR="00107911">
        <w:t xml:space="preserve"> </w:t>
      </w:r>
      <w:proofErr w:type="spellStart"/>
      <w:r w:rsidR="00107911">
        <w:t>aplikativnog</w:t>
      </w:r>
      <w:proofErr w:type="spellEnd"/>
      <w:r w:rsidR="00107911">
        <w:t xml:space="preserve"> </w:t>
      </w:r>
      <w:proofErr w:type="spellStart"/>
      <w:proofErr w:type="gramStart"/>
      <w:r w:rsidR="00107911">
        <w:t>softvera,tj</w:t>
      </w:r>
      <w:proofErr w:type="spellEnd"/>
      <w:proofErr w:type="gramEnd"/>
      <w:r w:rsidR="00107911">
        <w:t xml:space="preserve">. </w:t>
      </w:r>
      <w:proofErr w:type="spellStart"/>
      <w:r w:rsidR="00107911">
        <w:t>k</w:t>
      </w:r>
      <w:r>
        <w:t>orišćenje</w:t>
      </w:r>
      <w:proofErr w:type="spellEnd"/>
      <w:r>
        <w:t xml:space="preserve"> </w:t>
      </w:r>
      <w:proofErr w:type="spellStart"/>
      <w:r>
        <w:t>padajućih</w:t>
      </w:r>
      <w:proofErr w:type="spellEnd"/>
      <w:r>
        <w:t xml:space="preserve"> </w:t>
      </w:r>
      <w:proofErr w:type="spellStart"/>
      <w:r>
        <w:t>menija</w:t>
      </w:r>
      <w:proofErr w:type="spellEnd"/>
      <w:r>
        <w:t>,</w:t>
      </w:r>
      <w:r w:rsidR="008B6556">
        <w:t xml:space="preserve"> </w:t>
      </w:r>
      <w:proofErr w:type="spellStart"/>
      <w:r>
        <w:t>palete</w:t>
      </w:r>
      <w:proofErr w:type="spellEnd"/>
      <w:r>
        <w:t xml:space="preserve"> </w:t>
      </w:r>
      <w:proofErr w:type="spellStart"/>
      <w:r>
        <w:t>alata</w:t>
      </w:r>
      <w:proofErr w:type="spellEnd"/>
      <w:r>
        <w:t>,</w:t>
      </w:r>
      <w:r w:rsidR="008B6556">
        <w:t xml:space="preserve"> </w:t>
      </w:r>
      <w:proofErr w:type="spellStart"/>
      <w:r>
        <w:t>prečica</w:t>
      </w:r>
      <w:proofErr w:type="spellEnd"/>
      <w:r>
        <w:t xml:space="preserve"> </w:t>
      </w:r>
      <w:proofErr w:type="spellStart"/>
      <w:r>
        <w:t>na</w:t>
      </w:r>
      <w:proofErr w:type="spellEnd"/>
      <w:r w:rsidR="00107911">
        <w:t xml:space="preserve"> </w:t>
      </w:r>
      <w:proofErr w:type="spellStart"/>
      <w:r w:rsidR="00107911">
        <w:t>tastaturi</w:t>
      </w:r>
      <w:proofErr w:type="spellEnd"/>
      <w:r w:rsidR="00107911">
        <w:t xml:space="preserve"> za </w:t>
      </w:r>
      <w:proofErr w:type="spellStart"/>
      <w:r w:rsidR="00107911">
        <w:t>lak</w:t>
      </w:r>
      <w:r w:rsidR="008B6556">
        <w:t>š</w:t>
      </w:r>
      <w:r w:rsidR="00107911">
        <w:t>e</w:t>
      </w:r>
      <w:proofErr w:type="spellEnd"/>
      <w:r w:rsidR="00107911">
        <w:t xml:space="preserve"> </w:t>
      </w:r>
      <w:proofErr w:type="spellStart"/>
      <w:r w:rsidR="00107911">
        <w:t>korištenje</w:t>
      </w:r>
      <w:proofErr w:type="spellEnd"/>
      <w:r w:rsidR="00107911">
        <w:t xml:space="preserve"> </w:t>
      </w:r>
      <w:proofErr w:type="spellStart"/>
      <w:r w:rsidR="00107911">
        <w:t>i</w:t>
      </w:r>
      <w:proofErr w:type="spellEnd"/>
      <w:r>
        <w:t xml:space="preserve"> </w:t>
      </w:r>
      <w:proofErr w:type="spellStart"/>
      <w:r>
        <w:t>slično</w:t>
      </w:r>
      <w:proofErr w:type="spellEnd"/>
      <w:r>
        <w:t>.</w:t>
      </w:r>
    </w:p>
    <w:p w14:paraId="41FBF10C" w14:textId="77777777" w:rsidR="004F63FD" w:rsidRDefault="004F63FD" w:rsidP="004F63FD"/>
    <w:p w14:paraId="795B2F60" w14:textId="77777777" w:rsidR="00D70771" w:rsidRDefault="00D70771" w:rsidP="004F63FD"/>
    <w:p w14:paraId="3A3563CC" w14:textId="77777777" w:rsidR="00D70771" w:rsidRDefault="00D70771" w:rsidP="004F63FD"/>
    <w:p w14:paraId="2D424E92" w14:textId="77777777" w:rsidR="00D70771" w:rsidRDefault="00D70771" w:rsidP="004F63FD"/>
    <w:p w14:paraId="63CCF920" w14:textId="77777777" w:rsidR="00D70771" w:rsidRDefault="00D70771" w:rsidP="004F63FD"/>
    <w:p w14:paraId="497E2268" w14:textId="77777777" w:rsidR="00D70771" w:rsidRDefault="00D70771" w:rsidP="004F63FD"/>
    <w:p w14:paraId="06FACB33" w14:textId="77777777" w:rsidR="00D70771" w:rsidRPr="004F63FD" w:rsidRDefault="00D70771" w:rsidP="004F63FD"/>
    <w:p w14:paraId="5E5207B7" w14:textId="77777777" w:rsidR="002E7B6F" w:rsidRPr="008260F1" w:rsidRDefault="000F200B" w:rsidP="008260F1">
      <w:pPr>
        <w:pStyle w:val="Heading1"/>
      </w:pPr>
      <w:bookmarkStart w:id="19" w:name="_Toc11503206"/>
      <w:bookmarkStart w:id="20" w:name="_Toc72334082"/>
      <w:proofErr w:type="spellStart"/>
      <w:r w:rsidRPr="00DC0C4F">
        <w:t>Zahtjevi</w:t>
      </w:r>
      <w:proofErr w:type="spellEnd"/>
      <w:r w:rsidR="00EE4F71" w:rsidRPr="00DC0C4F">
        <w:t xml:space="preserve"> </w:t>
      </w:r>
      <w:proofErr w:type="spellStart"/>
      <w:r w:rsidR="00EE4F71" w:rsidRPr="00DC0C4F">
        <w:t>specifikacije</w:t>
      </w:r>
      <w:bookmarkEnd w:id="19"/>
      <w:bookmarkEnd w:id="20"/>
      <w:proofErr w:type="spellEnd"/>
    </w:p>
    <w:p w14:paraId="0BFEED6C" w14:textId="77777777" w:rsidR="00EF4801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[PDRQM;{2256E691-4E8C-4FC7-B859-AB2F823F183F};REQ_0001]</w:t>
      </w:r>
    </w:p>
    <w:p w14:paraId="4DE6F7F7" w14:textId="77777777" w:rsidR="00DE689A" w:rsidRDefault="00DE689A" w:rsidP="00DE689A">
      <w:pPr>
        <w:pStyle w:val="Heading2"/>
      </w:pPr>
      <w:bookmarkStart w:id="21" w:name="_Toc72334083"/>
      <w:proofErr w:type="spellStart"/>
      <w:r>
        <w:t>Funkcionalni</w:t>
      </w:r>
      <w:proofErr w:type="spellEnd"/>
      <w:r>
        <w:t xml:space="preserve"> </w:t>
      </w:r>
      <w:proofErr w:type="spellStart"/>
      <w:r>
        <w:t>zahtjevi</w:t>
      </w:r>
      <w:bookmarkEnd w:id="21"/>
      <w:proofErr w:type="spellEnd"/>
    </w:p>
    <w:p w14:paraId="30C38D42" w14:textId="77777777" w:rsidR="00DE689A" w:rsidRP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[/PDRQM]</w:t>
      </w:r>
    </w:p>
    <w:p w14:paraId="590EDE3D" w14:textId="77777777" w:rsid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[PDRQM;{8BE467B5-4DE0-484A-BEA1-FEED2126876E};REQ_0002]</w:t>
      </w:r>
    </w:p>
    <w:p w14:paraId="2A70AC05" w14:textId="77777777" w:rsidR="00DE689A" w:rsidRDefault="00DE689A" w:rsidP="00DE689A">
      <w:pPr>
        <w:pStyle w:val="Heading3"/>
      </w:pPr>
      <w:bookmarkStart w:id="22" w:name="_Toc72334084"/>
      <w:r>
        <w:t xml:space="preserve">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korisnicima</w:t>
      </w:r>
      <w:bookmarkEnd w:id="22"/>
      <w:proofErr w:type="spellEnd"/>
    </w:p>
    <w:p w14:paraId="3F83F7D6" w14:textId="77777777" w:rsidR="00DE689A" w:rsidRP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[/PDRQM]</w:t>
      </w:r>
    </w:p>
    <w:p w14:paraId="44C7932D" w14:textId="77777777" w:rsid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[PDRQM;{2622001A-BD6D-4FAC-81D5-357B198EFBB9};REQ_0003]</w:t>
      </w:r>
    </w:p>
    <w:p w14:paraId="3765F54C" w14:textId="2394C295" w:rsidR="00DE689A" w:rsidRDefault="00DE689A" w:rsidP="00DE689A">
      <w:pPr>
        <w:pStyle w:val="Heading4"/>
      </w:pPr>
      <w:proofErr w:type="spellStart"/>
      <w:r>
        <w:t>Prijava</w:t>
      </w:r>
      <w:proofErr w:type="spellEnd"/>
      <w:r w:rsidR="00882082">
        <w:t xml:space="preserve"> </w:t>
      </w:r>
      <w:proofErr w:type="spellStart"/>
      <w:r w:rsidR="00882082">
        <w:t>privilegovanog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5D80372E" w14:textId="6DC7DF6D" w:rsidR="00DE689A" w:rsidRDefault="00DE689A" w:rsidP="00DE689A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proofErr w:type="spellStart"/>
      <w:r>
        <w:rPr>
          <w:color w:val="000000"/>
        </w:rPr>
        <w:t>Omogu</w:t>
      </w:r>
      <w:proofErr w:type="spellEnd"/>
      <w:r w:rsidR="00C030E5">
        <w:rPr>
          <w:color w:val="000000"/>
          <w:lang w:val="hr-BA"/>
        </w:rPr>
        <w:t>ć</w:t>
      </w:r>
      <w:r>
        <w:rPr>
          <w:color w:val="000000"/>
        </w:rPr>
        <w:t xml:space="preserve">ava </w:t>
      </w:r>
      <w:proofErr w:type="spellStart"/>
      <w:r>
        <w:rPr>
          <w:color w:val="000000"/>
        </w:rPr>
        <w:t>prijavu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kao</w:t>
      </w:r>
      <w:proofErr w:type="spellEnd"/>
      <w:r>
        <w:rPr>
          <w:color w:val="000000"/>
        </w:rPr>
        <w:t>:</w:t>
      </w:r>
    </w:p>
    <w:p w14:paraId="1AD1BFFF" w14:textId="0D73AC3E" w:rsidR="00DE689A" w:rsidRDefault="00882082" w:rsidP="00DE689A">
      <w:pPr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250"/>
        <w:rPr>
          <w:color w:val="000000"/>
        </w:rPr>
      </w:pPr>
      <w:r w:rsidRPr="00862552">
        <w:rPr>
          <w:i/>
          <w:iCs/>
          <w:color w:val="000000"/>
        </w:rPr>
        <w:t>A</w:t>
      </w:r>
      <w:r w:rsidR="00DE689A" w:rsidRPr="00862552">
        <w:rPr>
          <w:i/>
          <w:iCs/>
          <w:color w:val="000000"/>
        </w:rPr>
        <w:t xml:space="preserve">dministrator </w:t>
      </w:r>
      <w:proofErr w:type="spellStart"/>
      <w:r w:rsidRPr="00862552">
        <w:rPr>
          <w:i/>
          <w:iCs/>
          <w:color w:val="000000"/>
        </w:rPr>
        <w:t>agencije</w:t>
      </w:r>
      <w:proofErr w:type="spellEnd"/>
      <w:r w:rsidRPr="00862552">
        <w:rPr>
          <w:i/>
          <w:iCs/>
          <w:color w:val="000000"/>
        </w:rPr>
        <w:t xml:space="preserve"> </w:t>
      </w:r>
      <w:r w:rsidR="00DE689A">
        <w:rPr>
          <w:color w:val="000000"/>
        </w:rPr>
        <w:t xml:space="preserve">- </w:t>
      </w:r>
      <w:proofErr w:type="spellStart"/>
      <w:r w:rsidR="00DE689A">
        <w:rPr>
          <w:color w:val="000000"/>
        </w:rPr>
        <w:t>ima</w:t>
      </w:r>
      <w:proofErr w:type="spellEnd"/>
      <w:r w:rsidR="00DE689A">
        <w:rPr>
          <w:color w:val="000000"/>
        </w:rPr>
        <w:t xml:space="preserve"> </w:t>
      </w:r>
      <w:proofErr w:type="spellStart"/>
      <w:r w:rsidR="00DE689A">
        <w:rPr>
          <w:color w:val="000000"/>
        </w:rPr>
        <w:t>najve</w:t>
      </w:r>
      <w:r>
        <w:rPr>
          <w:color w:val="000000"/>
        </w:rPr>
        <w:t>ć</w:t>
      </w:r>
      <w:r w:rsidR="00DE689A">
        <w:rPr>
          <w:color w:val="000000"/>
        </w:rPr>
        <w:t>i</w:t>
      </w:r>
      <w:proofErr w:type="spellEnd"/>
      <w:r w:rsidR="00DE689A">
        <w:rPr>
          <w:color w:val="000000"/>
        </w:rPr>
        <w:t xml:space="preserve"> </w:t>
      </w:r>
      <w:proofErr w:type="spellStart"/>
      <w:r w:rsidR="00DE689A">
        <w:rPr>
          <w:color w:val="000000"/>
        </w:rPr>
        <w:t>nivo</w:t>
      </w:r>
      <w:proofErr w:type="spellEnd"/>
      <w:r w:rsidR="00DE689A">
        <w:rPr>
          <w:color w:val="000000"/>
        </w:rPr>
        <w:t xml:space="preserve"> </w:t>
      </w:r>
      <w:proofErr w:type="spellStart"/>
      <w:r w:rsidR="00DE689A">
        <w:rPr>
          <w:color w:val="000000"/>
        </w:rPr>
        <w:t>privilegija</w:t>
      </w:r>
      <w:proofErr w:type="spellEnd"/>
    </w:p>
    <w:p w14:paraId="0CCAD190" w14:textId="0D18A566" w:rsidR="00882082" w:rsidRDefault="00C030E5" w:rsidP="00C030E5">
      <w:pPr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250"/>
        <w:rPr>
          <w:color w:val="000000"/>
        </w:rPr>
      </w:pPr>
      <w:proofErr w:type="spellStart"/>
      <w:r w:rsidRPr="00862552">
        <w:rPr>
          <w:i/>
          <w:iCs/>
          <w:color w:val="000000"/>
        </w:rPr>
        <w:t>Manadžer</w:t>
      </w:r>
      <w:proofErr w:type="spellEnd"/>
      <w:r w:rsidRPr="00862552">
        <w:rPr>
          <w:i/>
          <w:iCs/>
          <w:color w:val="000000"/>
        </w:rPr>
        <w:t xml:space="preserve"> </w:t>
      </w:r>
      <w:proofErr w:type="spellStart"/>
      <w:r w:rsidR="00785B3D" w:rsidRPr="00862552">
        <w:rPr>
          <w:i/>
          <w:iCs/>
          <w:color w:val="000000"/>
        </w:rPr>
        <w:t>prevoza</w:t>
      </w:r>
      <w:proofErr w:type="spellEnd"/>
      <w:r w:rsidR="00DE689A" w:rsidRPr="006A15F5">
        <w:rPr>
          <w:color w:val="000000"/>
        </w:rPr>
        <w:t xml:space="preserve"> - </w:t>
      </w:r>
      <w:proofErr w:type="spellStart"/>
      <w:r w:rsidR="00DE689A" w:rsidRPr="006A15F5">
        <w:rPr>
          <w:color w:val="000000"/>
        </w:rPr>
        <w:t>ima</w:t>
      </w:r>
      <w:proofErr w:type="spellEnd"/>
      <w:r w:rsidR="00DE689A" w:rsidRPr="006A15F5">
        <w:rPr>
          <w:color w:val="000000"/>
        </w:rPr>
        <w:t xml:space="preserve"> </w:t>
      </w:r>
      <w:proofErr w:type="spellStart"/>
      <w:r w:rsidR="00DE689A" w:rsidRPr="006A15F5">
        <w:rPr>
          <w:color w:val="000000"/>
        </w:rPr>
        <w:t>smanjen</w:t>
      </w:r>
      <w:proofErr w:type="spellEnd"/>
      <w:r w:rsidR="00DE689A" w:rsidRPr="006A15F5">
        <w:rPr>
          <w:color w:val="000000"/>
        </w:rPr>
        <w:t xml:space="preserve"> </w:t>
      </w:r>
      <w:proofErr w:type="spellStart"/>
      <w:r w:rsidR="00DE689A" w:rsidRPr="006A15F5">
        <w:rPr>
          <w:color w:val="000000"/>
        </w:rPr>
        <w:t>nivo</w:t>
      </w:r>
      <w:proofErr w:type="spellEnd"/>
      <w:r w:rsidR="00DE689A" w:rsidRPr="006A15F5">
        <w:rPr>
          <w:color w:val="000000"/>
        </w:rPr>
        <w:t xml:space="preserve"> </w:t>
      </w:r>
      <w:proofErr w:type="spellStart"/>
      <w:r w:rsidR="00DE689A" w:rsidRPr="006A15F5">
        <w:rPr>
          <w:color w:val="000000"/>
        </w:rPr>
        <w:t>privilegija</w:t>
      </w:r>
      <w:proofErr w:type="spellEnd"/>
      <w:r w:rsidR="00DE689A" w:rsidRPr="006A15F5">
        <w:rPr>
          <w:color w:val="000000"/>
        </w:rPr>
        <w:t xml:space="preserve"> u </w:t>
      </w:r>
      <w:proofErr w:type="spellStart"/>
      <w:r w:rsidR="00DE689A" w:rsidRPr="006A15F5">
        <w:rPr>
          <w:color w:val="000000"/>
        </w:rPr>
        <w:t>odnosu</w:t>
      </w:r>
      <w:proofErr w:type="spellEnd"/>
      <w:r w:rsidR="00DE689A" w:rsidRPr="006A15F5">
        <w:rPr>
          <w:color w:val="000000"/>
        </w:rPr>
        <w:t xml:space="preserve"> </w:t>
      </w:r>
      <w:proofErr w:type="spellStart"/>
      <w:r w:rsidR="00DE689A" w:rsidRPr="006A15F5">
        <w:rPr>
          <w:color w:val="000000"/>
        </w:rPr>
        <w:t>na</w:t>
      </w:r>
      <w:proofErr w:type="spellEnd"/>
      <w:r w:rsidR="00DE689A" w:rsidRPr="006A15F5">
        <w:rPr>
          <w:color w:val="000000"/>
        </w:rPr>
        <w:t xml:space="preserve"> </w:t>
      </w:r>
      <w:proofErr w:type="spellStart"/>
      <w:r w:rsidR="00DE689A" w:rsidRPr="006A15F5">
        <w:rPr>
          <w:color w:val="000000"/>
        </w:rPr>
        <w:t>glavnog</w:t>
      </w:r>
      <w:proofErr w:type="spellEnd"/>
      <w:r w:rsidR="00DE689A" w:rsidRPr="006A15F5">
        <w:rPr>
          <w:color w:val="000000"/>
        </w:rPr>
        <w:t xml:space="preserve"> </w:t>
      </w:r>
      <w:proofErr w:type="spellStart"/>
      <w:r w:rsidR="00DE689A" w:rsidRPr="006A15F5">
        <w:rPr>
          <w:color w:val="000000"/>
        </w:rPr>
        <w:t>administratora</w:t>
      </w:r>
      <w:proofErr w:type="spellEnd"/>
    </w:p>
    <w:p w14:paraId="058E000B" w14:textId="0006D8D0" w:rsidR="00862552" w:rsidRPr="00862552" w:rsidRDefault="00862552" w:rsidP="00C030E5">
      <w:pPr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250"/>
        <w:rPr>
          <w:i/>
          <w:iCs/>
          <w:color w:val="000000"/>
        </w:rPr>
      </w:pPr>
      <w:proofErr w:type="spellStart"/>
      <w:r w:rsidRPr="00862552">
        <w:rPr>
          <w:i/>
          <w:iCs/>
          <w:color w:val="000000"/>
        </w:rPr>
        <w:t>Putnik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najmanji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privilegija</w:t>
      </w:r>
      <w:proofErr w:type="spellEnd"/>
      <w:r w:rsidRPr="00862552">
        <w:rPr>
          <w:i/>
          <w:iCs/>
          <w:color w:val="000000"/>
        </w:rPr>
        <w:t xml:space="preserve"> </w:t>
      </w:r>
    </w:p>
    <w:p w14:paraId="5C15F4DE" w14:textId="77777777" w:rsidR="00DE689A" w:rsidRP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[/PDRQM]</w:t>
      </w:r>
    </w:p>
    <w:p w14:paraId="515FBF7D" w14:textId="77777777" w:rsid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[PDRQM;{CE4F2B7A-3C5A-4D6E-B86E-968273E70D24};REQ_0066]</w:t>
      </w:r>
    </w:p>
    <w:p w14:paraId="61420C41" w14:textId="58FBCA05" w:rsidR="00DE689A" w:rsidRDefault="00DE689A" w:rsidP="00DE689A">
      <w:pPr>
        <w:pStyle w:val="Heading4"/>
      </w:pPr>
      <w:proofErr w:type="spellStart"/>
      <w:r>
        <w:t>Upravljanje</w:t>
      </w:r>
      <w:proofErr w:type="spellEnd"/>
      <w:r>
        <w:t xml:space="preserve"> </w:t>
      </w:r>
      <w:proofErr w:type="spellStart"/>
      <w:r>
        <w:t>korisnicima</w:t>
      </w:r>
      <w:proofErr w:type="spellEnd"/>
    </w:p>
    <w:p w14:paraId="4E82149B" w14:textId="47377894" w:rsidR="00882082" w:rsidRDefault="00882082" w:rsidP="00882082">
      <w:proofErr w:type="spellStart"/>
      <w:r>
        <w:t>Omogućava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</w:t>
      </w:r>
      <w:proofErr w:type="spellStart"/>
      <w:r>
        <w:t>menandžera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 w:rsidR="001509B9">
        <w:t>korisnika</w:t>
      </w:r>
      <w:proofErr w:type="spellEnd"/>
      <w:r w:rsidR="001509B9">
        <w:t>.</w:t>
      </w:r>
    </w:p>
    <w:p w14:paraId="1B8BDE0E" w14:textId="265803BB" w:rsidR="00C63AC4" w:rsidRDefault="00C63AC4" w:rsidP="00C63AC4">
      <w:pPr>
        <w:pStyle w:val="Heading3"/>
      </w:pPr>
      <w:r>
        <w:t xml:space="preserve">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poslovnicama</w:t>
      </w:r>
      <w:proofErr w:type="spellEnd"/>
    </w:p>
    <w:p w14:paraId="1993EF5B" w14:textId="6A5AC394" w:rsidR="00C63AC4" w:rsidRDefault="00C63AC4" w:rsidP="00C63AC4">
      <w:pPr>
        <w:pStyle w:val="Heading4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poslovnica</w:t>
      </w:r>
      <w:proofErr w:type="spellEnd"/>
    </w:p>
    <w:p w14:paraId="10C09959" w14:textId="36C6934F" w:rsidR="00C63AC4" w:rsidRPr="00C63AC4" w:rsidRDefault="00C63AC4" w:rsidP="00C63AC4">
      <w:proofErr w:type="spellStart"/>
      <w:r>
        <w:t>Omogućava</w:t>
      </w:r>
      <w:proofErr w:type="spellEnd"/>
      <w:r>
        <w:t xml:space="preserve"> </w:t>
      </w:r>
      <w:proofErr w:type="spellStart"/>
      <w:r>
        <w:t>adminstrativnom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poslovnica</w:t>
      </w:r>
      <w:proofErr w:type="spellEnd"/>
      <w:r>
        <w:t xml:space="preserve"> </w:t>
      </w:r>
      <w:proofErr w:type="spellStart"/>
      <w:r>
        <w:t>agencije</w:t>
      </w:r>
      <w:proofErr w:type="spellEnd"/>
    </w:p>
    <w:p w14:paraId="211C71B0" w14:textId="09A79923" w:rsidR="00C63AC4" w:rsidRDefault="00C63AC4" w:rsidP="00C63AC4">
      <w:pPr>
        <w:pStyle w:val="Heading4"/>
      </w:pPr>
      <w:proofErr w:type="spellStart"/>
      <w:r>
        <w:t>Uklanjanje</w:t>
      </w:r>
      <w:proofErr w:type="spellEnd"/>
      <w:r>
        <w:t xml:space="preserve"> </w:t>
      </w:r>
      <w:proofErr w:type="spellStart"/>
      <w:r>
        <w:t>postoje</w:t>
      </w:r>
      <w:proofErr w:type="spellEnd"/>
      <w:r>
        <w:rPr>
          <w:lang w:val="hr-BA"/>
        </w:rPr>
        <w:t>ćih</w:t>
      </w:r>
      <w:r>
        <w:t xml:space="preserve"> </w:t>
      </w:r>
      <w:proofErr w:type="spellStart"/>
      <w:r>
        <w:t>poslovnica</w:t>
      </w:r>
      <w:proofErr w:type="spellEnd"/>
    </w:p>
    <w:p w14:paraId="320BA451" w14:textId="7BA4C626" w:rsidR="00C63AC4" w:rsidRPr="00C63AC4" w:rsidRDefault="00C63AC4" w:rsidP="00C63AC4">
      <w:proofErr w:type="spellStart"/>
      <w:r>
        <w:t>Omogućava</w:t>
      </w:r>
      <w:proofErr w:type="spellEnd"/>
      <w:r>
        <w:t xml:space="preserve"> </w:t>
      </w:r>
      <w:proofErr w:type="spellStart"/>
      <w:r>
        <w:t>adminstrativnom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uklanjanje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poslovnica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>.</w:t>
      </w:r>
    </w:p>
    <w:p w14:paraId="5B422668" w14:textId="764184D8" w:rsidR="00C63AC4" w:rsidRDefault="00C63AC4" w:rsidP="00C63AC4">
      <w:pPr>
        <w:pStyle w:val="Heading4"/>
      </w:pPr>
      <w:proofErr w:type="spellStart"/>
      <w:r>
        <w:t>Izmjena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poslovnica</w:t>
      </w:r>
      <w:proofErr w:type="spellEnd"/>
    </w:p>
    <w:p w14:paraId="2D0E9C59" w14:textId="3901BC6D" w:rsidR="00C63AC4" w:rsidRDefault="00C63AC4" w:rsidP="00C63AC4">
      <w:proofErr w:type="spellStart"/>
      <w:r>
        <w:t>Omogućava</w:t>
      </w:r>
      <w:proofErr w:type="spellEnd"/>
      <w:r>
        <w:t xml:space="preserve"> </w:t>
      </w:r>
      <w:r>
        <w:rPr>
          <w:lang w:val="sr-Latn-RS" w:eastAsia="sr-Latn-RS"/>
        </w:rPr>
        <w:t xml:space="preserve">adminstrativnom korisniku izmjenu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poslovnica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>.</w:t>
      </w:r>
    </w:p>
    <w:p w14:paraId="638E5715" w14:textId="3464C231" w:rsidR="00FA564F" w:rsidRDefault="00FA564F" w:rsidP="00FA564F">
      <w:pPr>
        <w:pStyle w:val="Heading3"/>
      </w:pPr>
      <w:r>
        <w:t xml:space="preserve">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resursima</w:t>
      </w:r>
      <w:proofErr w:type="spellEnd"/>
    </w:p>
    <w:p w14:paraId="18C5931E" w14:textId="20040601" w:rsidR="00C63AC4" w:rsidRDefault="00C63AC4" w:rsidP="00C63AC4">
      <w:pPr>
        <w:pStyle w:val="Heading4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vozila</w:t>
      </w:r>
      <w:proofErr w:type="spellEnd"/>
    </w:p>
    <w:p w14:paraId="55672728" w14:textId="329ACE68" w:rsidR="00C63AC4" w:rsidRPr="00C63AC4" w:rsidRDefault="00C63AC4" w:rsidP="00C63AC4">
      <w:proofErr w:type="spellStart"/>
      <w:r>
        <w:t>Omogućava</w:t>
      </w:r>
      <w:proofErr w:type="spellEnd"/>
      <w:r>
        <w:t xml:space="preserve"> </w:t>
      </w:r>
      <w:proofErr w:type="spellStart"/>
      <w:r>
        <w:t>adminstrativnom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agencije</w:t>
      </w:r>
      <w:proofErr w:type="spellEnd"/>
    </w:p>
    <w:p w14:paraId="22B2E265" w14:textId="38FB63D7" w:rsidR="00C63AC4" w:rsidRDefault="00C63AC4" w:rsidP="00C63AC4">
      <w:pPr>
        <w:pStyle w:val="Heading4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vozila</w:t>
      </w:r>
      <w:proofErr w:type="spellEnd"/>
    </w:p>
    <w:p w14:paraId="1F320679" w14:textId="20D874AC" w:rsidR="00C63AC4" w:rsidRPr="00C63AC4" w:rsidRDefault="00C63AC4" w:rsidP="00C63AC4">
      <w:proofErr w:type="spellStart"/>
      <w:r>
        <w:t>Omogućava</w:t>
      </w:r>
      <w:proofErr w:type="spellEnd"/>
      <w:r>
        <w:t xml:space="preserve"> </w:t>
      </w:r>
      <w:proofErr w:type="spellStart"/>
      <w:r>
        <w:t>adminstrativnom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uklanjanje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>.</w:t>
      </w:r>
    </w:p>
    <w:p w14:paraId="38A07C5E" w14:textId="264B372B" w:rsidR="00C63AC4" w:rsidRDefault="00C63AC4" w:rsidP="00C63AC4">
      <w:pPr>
        <w:pStyle w:val="Heading4"/>
      </w:pPr>
      <w:proofErr w:type="spellStart"/>
      <w:r>
        <w:t>Izmjena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vozila</w:t>
      </w:r>
      <w:proofErr w:type="spellEnd"/>
    </w:p>
    <w:p w14:paraId="6D4E2CAB" w14:textId="53E93ED2" w:rsidR="00C63AC4" w:rsidRDefault="00C63AC4" w:rsidP="00C63AC4">
      <w:proofErr w:type="spellStart"/>
      <w:r>
        <w:t>Omogućava</w:t>
      </w:r>
      <w:proofErr w:type="spellEnd"/>
      <w:r>
        <w:t xml:space="preserve"> </w:t>
      </w:r>
      <w:proofErr w:type="spellStart"/>
      <w:r>
        <w:t>adminstrativnom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izmjenu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vozilima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>.</w:t>
      </w:r>
    </w:p>
    <w:p w14:paraId="2E903501" w14:textId="4537C875" w:rsidR="00C63AC4" w:rsidRDefault="00C63AC4" w:rsidP="00C63AC4"/>
    <w:p w14:paraId="08121B81" w14:textId="2AD87495" w:rsidR="004A4B52" w:rsidRDefault="00785B3D" w:rsidP="004A4B52">
      <w:pPr>
        <w:pStyle w:val="Heading3"/>
      </w:pPr>
      <w:r>
        <w:t xml:space="preserve">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organizovanim</w:t>
      </w:r>
      <w:proofErr w:type="spellEnd"/>
      <w:r>
        <w:t xml:space="preserve"> </w:t>
      </w:r>
      <w:proofErr w:type="spellStart"/>
      <w:r>
        <w:t>putovanjima</w:t>
      </w:r>
      <w:proofErr w:type="spellEnd"/>
    </w:p>
    <w:p w14:paraId="4CFD4D8C" w14:textId="212BA386" w:rsidR="00785B3D" w:rsidRDefault="00785B3D" w:rsidP="00785B3D">
      <w:pPr>
        <w:pStyle w:val="Heading4"/>
      </w:pPr>
      <w:proofErr w:type="spellStart"/>
      <w:r w:rsidRPr="00785B3D">
        <w:t>Dodavanje</w:t>
      </w:r>
      <w:proofErr w:type="spellEnd"/>
      <w:r w:rsidRPr="00785B3D">
        <w:t xml:space="preserve"> </w:t>
      </w:r>
      <w:proofErr w:type="spellStart"/>
      <w:r w:rsidRPr="00785B3D">
        <w:t>novih</w:t>
      </w:r>
      <w:proofErr w:type="spellEnd"/>
      <w:r w:rsidRPr="00785B3D">
        <w:t xml:space="preserve"> </w:t>
      </w:r>
      <w:proofErr w:type="spellStart"/>
      <w:r w:rsidRPr="00785B3D">
        <w:t>organizovanih</w:t>
      </w:r>
      <w:proofErr w:type="spellEnd"/>
      <w:r w:rsidRPr="00785B3D">
        <w:t xml:space="preserve"> </w:t>
      </w:r>
      <w:proofErr w:type="spellStart"/>
      <w:r w:rsidRPr="00785B3D">
        <w:t>putovanja</w:t>
      </w:r>
      <w:proofErr w:type="spellEnd"/>
    </w:p>
    <w:p w14:paraId="222D0D52" w14:textId="62473BBF" w:rsidR="00A23A91" w:rsidRPr="00A23A91" w:rsidRDefault="00A23A91" w:rsidP="00A23A91">
      <w:proofErr w:type="spellStart"/>
      <w:r>
        <w:t>Omogu</w:t>
      </w:r>
      <w:proofErr w:type="spellEnd"/>
      <w:r>
        <w:rPr>
          <w:lang w:val="hr-BA"/>
        </w:rPr>
        <w:t>ćava</w:t>
      </w:r>
      <w:r>
        <w:t xml:space="preserve"> </w:t>
      </w:r>
      <w:proofErr w:type="spellStart"/>
      <w:r>
        <w:t>menadžeru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nova </w:t>
      </w:r>
      <w:proofErr w:type="spellStart"/>
      <w:r>
        <w:t>organizovana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>.</w:t>
      </w:r>
    </w:p>
    <w:p w14:paraId="59AE1582" w14:textId="6981F6B1" w:rsidR="00785B3D" w:rsidRDefault="00785B3D" w:rsidP="00785B3D">
      <w:pPr>
        <w:pStyle w:val="Heading4"/>
      </w:pPr>
      <w:proofErr w:type="spellStart"/>
      <w:r>
        <w:t>Brisanje</w:t>
      </w:r>
      <w:proofErr w:type="spellEnd"/>
      <w:r w:rsidRPr="00785B3D">
        <w:t xml:space="preserve"> </w:t>
      </w:r>
      <w:proofErr w:type="spellStart"/>
      <w:r w:rsidR="00020799">
        <w:t>postojećih</w:t>
      </w:r>
      <w:proofErr w:type="spellEnd"/>
      <w:r w:rsidRPr="00785B3D">
        <w:t xml:space="preserve"> </w:t>
      </w:r>
      <w:proofErr w:type="spellStart"/>
      <w:r w:rsidRPr="00785B3D">
        <w:t>organizovanih</w:t>
      </w:r>
      <w:proofErr w:type="spellEnd"/>
      <w:r w:rsidRPr="00785B3D">
        <w:t xml:space="preserve"> </w:t>
      </w:r>
      <w:proofErr w:type="spellStart"/>
      <w:r w:rsidRPr="00785B3D">
        <w:t>putovanja</w:t>
      </w:r>
      <w:proofErr w:type="spellEnd"/>
    </w:p>
    <w:p w14:paraId="1DDDD4ED" w14:textId="19475068" w:rsidR="00A23A91" w:rsidRPr="00A23A91" w:rsidRDefault="00A23A91" w:rsidP="00A23A91">
      <w:proofErr w:type="spellStart"/>
      <w:r>
        <w:t>Omogućava</w:t>
      </w:r>
      <w:proofErr w:type="spellEnd"/>
      <w:r>
        <w:t xml:space="preserve"> </w:t>
      </w:r>
      <w:proofErr w:type="spellStart"/>
      <w:r>
        <w:t>menadžeru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organizovanih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>.</w:t>
      </w:r>
    </w:p>
    <w:p w14:paraId="067BF7B8" w14:textId="68C9CE75" w:rsidR="00785B3D" w:rsidRDefault="00545665" w:rsidP="00785B3D">
      <w:pPr>
        <w:pStyle w:val="Heading4"/>
      </w:pPr>
      <w:proofErr w:type="spellStart"/>
      <w:r>
        <w:t>Pregled</w:t>
      </w:r>
      <w:proofErr w:type="spellEnd"/>
      <w:r w:rsidR="00785B3D" w:rsidRPr="00785B3D">
        <w:t xml:space="preserve"> </w:t>
      </w:r>
      <w:proofErr w:type="spellStart"/>
      <w:r w:rsidR="00020799">
        <w:t>postojećih</w:t>
      </w:r>
      <w:proofErr w:type="spellEnd"/>
      <w:r w:rsidR="00785B3D" w:rsidRPr="00785B3D">
        <w:t xml:space="preserve"> </w:t>
      </w:r>
      <w:proofErr w:type="spellStart"/>
      <w:r w:rsidR="00785B3D" w:rsidRPr="00785B3D">
        <w:t>organizovanih</w:t>
      </w:r>
      <w:proofErr w:type="spellEnd"/>
      <w:r w:rsidR="00785B3D" w:rsidRPr="00785B3D">
        <w:t xml:space="preserve"> </w:t>
      </w:r>
      <w:proofErr w:type="spellStart"/>
      <w:r w:rsidR="00785B3D" w:rsidRPr="00785B3D">
        <w:t>putovanja</w:t>
      </w:r>
      <w:proofErr w:type="spellEnd"/>
    </w:p>
    <w:p w14:paraId="3B583098" w14:textId="1DBF9A63" w:rsidR="00A23A91" w:rsidRDefault="00A23A91" w:rsidP="00A23A91">
      <w:proofErr w:type="spellStart"/>
      <w:r>
        <w:t>Omogu</w:t>
      </w:r>
      <w:proofErr w:type="spellEnd"/>
      <w:r>
        <w:rPr>
          <w:lang w:val="hr-BA"/>
        </w:rPr>
        <w:t>ć</w:t>
      </w:r>
      <w:proofErr w:type="spellStart"/>
      <w:r>
        <w:t>iti</w:t>
      </w:r>
      <w:proofErr w:type="spellEnd"/>
      <w:r>
        <w:t xml:space="preserve"> </w:t>
      </w:r>
      <w:proofErr w:type="spellStart"/>
      <w:r w:rsidR="00545665">
        <w:t>pregled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organizovanih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>.</w:t>
      </w:r>
    </w:p>
    <w:p w14:paraId="586BD1B0" w14:textId="38A28F76" w:rsidR="00A23A91" w:rsidRDefault="00A23A91" w:rsidP="00A23A91"/>
    <w:p w14:paraId="4F667410" w14:textId="2F141F6A" w:rsidR="00020799" w:rsidRDefault="00020799" w:rsidP="00020799">
      <w:pPr>
        <w:pStyle w:val="Heading3"/>
      </w:pPr>
      <w:r>
        <w:t xml:space="preserve">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akcijskim</w:t>
      </w:r>
      <w:proofErr w:type="spellEnd"/>
      <w:r>
        <w:t xml:space="preserve"> </w:t>
      </w:r>
      <w:proofErr w:type="spellStart"/>
      <w:r>
        <w:t>ponudama</w:t>
      </w:r>
      <w:proofErr w:type="spellEnd"/>
    </w:p>
    <w:p w14:paraId="5937CBCB" w14:textId="1D641D60" w:rsidR="00595A9C" w:rsidRDefault="00595A9C" w:rsidP="00595A9C">
      <w:pPr>
        <w:pStyle w:val="Heading4"/>
      </w:pPr>
      <w:proofErr w:type="spellStart"/>
      <w:r w:rsidRPr="00785B3D">
        <w:t>Dodavanje</w:t>
      </w:r>
      <w:proofErr w:type="spellEnd"/>
      <w:r w:rsidRPr="00785B3D">
        <w:t xml:space="preserve"> </w:t>
      </w:r>
      <w:proofErr w:type="spellStart"/>
      <w:r w:rsidRPr="00785B3D">
        <w:t>novih</w:t>
      </w:r>
      <w:proofErr w:type="spellEnd"/>
      <w:r w:rsidRPr="00785B3D">
        <w:t xml:space="preserve"> </w:t>
      </w:r>
      <w:proofErr w:type="spellStart"/>
      <w:r>
        <w:t>akcijski</w:t>
      </w:r>
      <w:proofErr w:type="spellEnd"/>
      <w:r>
        <w:t xml:space="preserve"> </w:t>
      </w:r>
      <w:proofErr w:type="spellStart"/>
      <w:r>
        <w:t>ponuda</w:t>
      </w:r>
      <w:proofErr w:type="spellEnd"/>
    </w:p>
    <w:p w14:paraId="24C7B05D" w14:textId="58FC33B7" w:rsidR="00595A9C" w:rsidRPr="00595A9C" w:rsidRDefault="00595A9C" w:rsidP="00595A9C">
      <w:proofErr w:type="spellStart"/>
      <w:r>
        <w:t>Omogućava</w:t>
      </w:r>
      <w:proofErr w:type="spellEnd"/>
      <w:r>
        <w:t xml:space="preserve"> </w:t>
      </w:r>
      <w:proofErr w:type="spellStart"/>
      <w:r>
        <w:t>menadžeru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akcijske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 (</w:t>
      </w:r>
      <w:proofErr w:type="spellStart"/>
      <w:r>
        <w:t>izleti</w:t>
      </w:r>
      <w:proofErr w:type="spellEnd"/>
      <w:r>
        <w:t xml:space="preserve">, </w:t>
      </w:r>
      <w:proofErr w:type="spellStart"/>
      <w:r>
        <w:t>atrakcije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sl.).</w:t>
      </w:r>
    </w:p>
    <w:p w14:paraId="3205F648" w14:textId="5CA539FA" w:rsidR="00020799" w:rsidRDefault="00595A9C" w:rsidP="00595A9C">
      <w:pPr>
        <w:pStyle w:val="Heading4"/>
      </w:pPr>
      <w:proofErr w:type="spellStart"/>
      <w:r w:rsidRPr="00595A9C">
        <w:lastRenderedPageBreak/>
        <w:t>Brisanje</w:t>
      </w:r>
      <w:proofErr w:type="spellEnd"/>
      <w:r w:rsidRPr="00595A9C">
        <w:t xml:space="preserve"> </w:t>
      </w:r>
      <w:proofErr w:type="spellStart"/>
      <w:r w:rsidRPr="00595A9C">
        <w:t>postojećih</w:t>
      </w:r>
      <w:proofErr w:type="spellEnd"/>
      <w:r w:rsidRPr="00595A9C">
        <w:t xml:space="preserve"> </w:t>
      </w:r>
      <w:proofErr w:type="spellStart"/>
      <w:r w:rsidRPr="00595A9C">
        <w:t>akcijskih</w:t>
      </w:r>
      <w:proofErr w:type="spellEnd"/>
      <w:r w:rsidRPr="00595A9C">
        <w:t xml:space="preserve"> </w:t>
      </w:r>
      <w:proofErr w:type="spellStart"/>
      <w:r w:rsidRPr="00595A9C">
        <w:t>ponuda</w:t>
      </w:r>
      <w:proofErr w:type="spellEnd"/>
    </w:p>
    <w:p w14:paraId="49AE025D" w14:textId="39BD5288" w:rsidR="00D60C89" w:rsidRPr="00D60C89" w:rsidRDefault="00D60C89" w:rsidP="00D60C89">
      <w:proofErr w:type="spellStart"/>
      <w:r>
        <w:t>Omogu</w:t>
      </w:r>
      <w:proofErr w:type="spellEnd"/>
      <w:r>
        <w:rPr>
          <w:lang w:val="hr-BA"/>
        </w:rPr>
        <w:t>ćava</w:t>
      </w:r>
      <w:r>
        <w:t xml:space="preserve"> </w:t>
      </w:r>
      <w:proofErr w:type="spellStart"/>
      <w:r>
        <w:t>menadžeru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akcijskih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 (</w:t>
      </w:r>
      <w:proofErr w:type="spellStart"/>
      <w:r>
        <w:t>izleti</w:t>
      </w:r>
      <w:proofErr w:type="spellEnd"/>
      <w:r>
        <w:t xml:space="preserve">, </w:t>
      </w:r>
      <w:proofErr w:type="spellStart"/>
      <w:r>
        <w:t>atrakcije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sl.)</w:t>
      </w:r>
    </w:p>
    <w:p w14:paraId="646F2716" w14:textId="764C8770" w:rsidR="00D60C89" w:rsidRDefault="00D60C89" w:rsidP="00D60C89">
      <w:pPr>
        <w:pStyle w:val="Heading4"/>
      </w:pPr>
      <w:proofErr w:type="spellStart"/>
      <w:r>
        <w:t>Pregled</w:t>
      </w:r>
      <w:proofErr w:type="spellEnd"/>
      <w:r w:rsidRPr="00595A9C">
        <w:t xml:space="preserve"> </w:t>
      </w:r>
      <w:proofErr w:type="spellStart"/>
      <w:r w:rsidRPr="00595A9C">
        <w:t>postojećih</w:t>
      </w:r>
      <w:proofErr w:type="spellEnd"/>
      <w:r w:rsidRPr="00595A9C">
        <w:t xml:space="preserve"> </w:t>
      </w:r>
      <w:proofErr w:type="spellStart"/>
      <w:r w:rsidRPr="00595A9C">
        <w:t>akcijskih</w:t>
      </w:r>
      <w:proofErr w:type="spellEnd"/>
      <w:r w:rsidRPr="00595A9C">
        <w:t xml:space="preserve"> </w:t>
      </w:r>
      <w:proofErr w:type="spellStart"/>
      <w:r w:rsidRPr="00595A9C">
        <w:t>ponuda</w:t>
      </w:r>
      <w:proofErr w:type="spellEnd"/>
    </w:p>
    <w:p w14:paraId="7A0D339C" w14:textId="7CC56799" w:rsidR="00D60C89" w:rsidRPr="00D60C89" w:rsidRDefault="00D60C89" w:rsidP="00D60C89">
      <w:proofErr w:type="spellStart"/>
      <w:r>
        <w:t>Omogu</w:t>
      </w:r>
      <w:proofErr w:type="spellEnd"/>
      <w:r>
        <w:rPr>
          <w:lang w:val="hr-BA"/>
        </w:rPr>
        <w:t>ćava</w:t>
      </w:r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akcijskih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 (</w:t>
      </w:r>
      <w:proofErr w:type="spellStart"/>
      <w:r>
        <w:t>izleti</w:t>
      </w:r>
      <w:proofErr w:type="spellEnd"/>
      <w:r>
        <w:t xml:space="preserve">, </w:t>
      </w:r>
      <w:proofErr w:type="spellStart"/>
      <w:r>
        <w:t>atrakcije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sl.)</w:t>
      </w:r>
    </w:p>
    <w:p w14:paraId="38FBD6E0" w14:textId="3C24478D" w:rsidR="00595A9C" w:rsidRDefault="00595A9C" w:rsidP="00595A9C"/>
    <w:p w14:paraId="56D9C683" w14:textId="2B86F24A" w:rsidR="00D60C89" w:rsidRDefault="00D60C89" w:rsidP="00D60C89">
      <w:pPr>
        <w:pStyle w:val="Heading3"/>
      </w:pPr>
      <w:r>
        <w:t xml:space="preserve">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rezervacijama</w:t>
      </w:r>
      <w:proofErr w:type="spellEnd"/>
    </w:p>
    <w:p w14:paraId="7309C956" w14:textId="68C9F4E8" w:rsidR="00D60C89" w:rsidRDefault="00D60C89" w:rsidP="00D60C89">
      <w:pPr>
        <w:pStyle w:val="Heading4"/>
      </w:pPr>
      <w:proofErr w:type="spellStart"/>
      <w:r w:rsidRPr="00D60C89">
        <w:t>Rezervacija</w:t>
      </w:r>
      <w:proofErr w:type="spellEnd"/>
      <w:r w:rsidRPr="00D60C89">
        <w:t xml:space="preserve"> </w:t>
      </w:r>
      <w:proofErr w:type="spellStart"/>
      <w:r w:rsidRPr="00D60C89">
        <w:t>putovanja</w:t>
      </w:r>
      <w:proofErr w:type="spellEnd"/>
    </w:p>
    <w:p w14:paraId="6B13AA22" w14:textId="61B7AE0A" w:rsidR="00D60C89" w:rsidRDefault="00D60C89" w:rsidP="00D60C89">
      <w:pPr>
        <w:rPr>
          <w:lang w:val="hr-BA"/>
        </w:rPr>
      </w:pPr>
      <w:r>
        <w:rPr>
          <w:lang w:val="hr-BA"/>
        </w:rPr>
        <w:t>Omogućava</w:t>
      </w:r>
      <w:r w:rsidRPr="00D60C89">
        <w:rPr>
          <w:lang w:val="hr-BA"/>
        </w:rPr>
        <w:t xml:space="preserve"> </w:t>
      </w:r>
      <w:r>
        <w:rPr>
          <w:lang w:val="hr-BA"/>
        </w:rPr>
        <w:t>putniku rezervaciju ponuđenih putovanja agencije.</w:t>
      </w:r>
    </w:p>
    <w:p w14:paraId="2DA3E2A8" w14:textId="489EF232" w:rsidR="00D60C89" w:rsidRDefault="00D60C89" w:rsidP="00D60C89">
      <w:pPr>
        <w:pStyle w:val="Heading4"/>
        <w:rPr>
          <w:lang w:val="hr-BA"/>
        </w:rPr>
      </w:pPr>
      <w:r w:rsidRPr="00D60C89">
        <w:rPr>
          <w:lang w:val="hr-BA"/>
        </w:rPr>
        <w:t>Rezervacija akcijskih ponuda</w:t>
      </w:r>
    </w:p>
    <w:p w14:paraId="14BE466B" w14:textId="5E770765" w:rsidR="00D60C89" w:rsidRDefault="00D60C89" w:rsidP="00D60C89">
      <w:pPr>
        <w:rPr>
          <w:lang w:val="hr-BA"/>
        </w:rPr>
      </w:pPr>
      <w:r>
        <w:rPr>
          <w:lang w:val="hr-BA"/>
        </w:rPr>
        <w:t>Omogućava</w:t>
      </w:r>
      <w:r w:rsidRPr="00D60C89">
        <w:rPr>
          <w:lang w:val="hr-BA"/>
        </w:rPr>
        <w:t xml:space="preserve"> </w:t>
      </w:r>
      <w:r>
        <w:rPr>
          <w:lang w:val="hr-BA"/>
        </w:rPr>
        <w:t>putniku rezervaciju ponuđenih akcijskih ponuda agencije.</w:t>
      </w:r>
    </w:p>
    <w:p w14:paraId="4BAE1E49" w14:textId="172A5FCC" w:rsidR="00D60C89" w:rsidRDefault="00D60C89" w:rsidP="00D60C89">
      <w:pPr>
        <w:pStyle w:val="Heading4"/>
        <w:rPr>
          <w:lang w:val="hr-BA"/>
        </w:rPr>
      </w:pPr>
      <w:r w:rsidRPr="00D60C89">
        <w:rPr>
          <w:lang w:val="hr-BA"/>
        </w:rPr>
        <w:t>Pregled rezervacija organizovanih putovanja</w:t>
      </w:r>
    </w:p>
    <w:p w14:paraId="4FA9C3B7" w14:textId="5B48EE15" w:rsidR="00D60C89" w:rsidRDefault="00D60C89" w:rsidP="00D60C89">
      <w:pPr>
        <w:rPr>
          <w:lang w:val="hr-BA"/>
        </w:rPr>
      </w:pPr>
      <w:r>
        <w:rPr>
          <w:lang w:val="hr-BA"/>
        </w:rPr>
        <w:t>Omogućava</w:t>
      </w:r>
      <w:r w:rsidRPr="00D60C89">
        <w:rPr>
          <w:lang w:val="hr-BA"/>
        </w:rPr>
        <w:t xml:space="preserve"> menadžeru prevoza pregled rezervacija organizovanih putovanja i infromacija o putnicima.</w:t>
      </w:r>
    </w:p>
    <w:p w14:paraId="17E28727" w14:textId="5837421A" w:rsidR="00D60C89" w:rsidRDefault="00D60C89" w:rsidP="00D60C89">
      <w:pPr>
        <w:pStyle w:val="Heading4"/>
        <w:rPr>
          <w:lang w:val="hr-BA"/>
        </w:rPr>
      </w:pPr>
      <w:r w:rsidRPr="00D60C89">
        <w:rPr>
          <w:lang w:val="hr-BA"/>
        </w:rPr>
        <w:t>Brisanje rezervacija organizovanih putovanja</w:t>
      </w:r>
    </w:p>
    <w:p w14:paraId="5AEFBD2E" w14:textId="5EB17230" w:rsidR="00D60C89" w:rsidRDefault="00D60C89" w:rsidP="00D60C89">
      <w:proofErr w:type="spellStart"/>
      <w:r>
        <w:t>Omogu</w:t>
      </w:r>
      <w:proofErr w:type="spellEnd"/>
      <w:r>
        <w:rPr>
          <w:lang w:val="hr-BA"/>
        </w:rPr>
        <w:t>ć</w:t>
      </w:r>
      <w:proofErr w:type="spellStart"/>
      <w:r>
        <w:t>iti</w:t>
      </w:r>
      <w:proofErr w:type="spellEnd"/>
      <w:r>
        <w:t xml:space="preserve"> </w:t>
      </w:r>
      <w:proofErr w:type="spellStart"/>
      <w:r>
        <w:t>menadžeru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organizovanih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>.</w:t>
      </w:r>
    </w:p>
    <w:p w14:paraId="58769160" w14:textId="7CDBD72C" w:rsidR="000F0310" w:rsidRDefault="000F0310" w:rsidP="000F0310">
      <w:pPr>
        <w:pStyle w:val="Heading4"/>
      </w:pPr>
      <w:proofErr w:type="spellStart"/>
      <w:r w:rsidRPr="000F0310">
        <w:t>Pregled</w:t>
      </w:r>
      <w:proofErr w:type="spellEnd"/>
      <w:r w:rsidRPr="000F0310">
        <w:t xml:space="preserve"> </w:t>
      </w:r>
      <w:proofErr w:type="spellStart"/>
      <w:r w:rsidRPr="000F0310">
        <w:t>rezervacija</w:t>
      </w:r>
      <w:proofErr w:type="spellEnd"/>
      <w:r w:rsidRPr="000F0310">
        <w:t xml:space="preserve"> </w:t>
      </w:r>
      <w:proofErr w:type="spellStart"/>
      <w:r w:rsidRPr="000F0310">
        <w:t>akcijskih</w:t>
      </w:r>
      <w:proofErr w:type="spellEnd"/>
      <w:r w:rsidRPr="000F0310">
        <w:t xml:space="preserve"> </w:t>
      </w:r>
      <w:proofErr w:type="spellStart"/>
      <w:r w:rsidRPr="000F0310">
        <w:t>ponuda</w:t>
      </w:r>
      <w:proofErr w:type="spellEnd"/>
    </w:p>
    <w:p w14:paraId="18DAACAC" w14:textId="68C77546" w:rsidR="000F0310" w:rsidRPr="000F0310" w:rsidRDefault="000F0310" w:rsidP="000F0310">
      <w:proofErr w:type="spellStart"/>
      <w:r>
        <w:t>Omogućava</w:t>
      </w:r>
      <w:proofErr w:type="spellEnd"/>
      <w:r w:rsidRPr="000F0310">
        <w:t xml:space="preserve"> </w:t>
      </w:r>
      <w:proofErr w:type="spellStart"/>
      <w:r w:rsidRPr="000F0310">
        <w:t>menadžeru</w:t>
      </w:r>
      <w:proofErr w:type="spellEnd"/>
      <w:r w:rsidRPr="000F0310">
        <w:t xml:space="preserve"> </w:t>
      </w:r>
      <w:proofErr w:type="spellStart"/>
      <w:r w:rsidRPr="000F0310">
        <w:t>prevoza</w:t>
      </w:r>
      <w:proofErr w:type="spellEnd"/>
      <w:r w:rsidRPr="000F0310">
        <w:t xml:space="preserve"> </w:t>
      </w:r>
      <w:proofErr w:type="spellStart"/>
      <w:r w:rsidRPr="000F0310">
        <w:t>pregled</w:t>
      </w:r>
      <w:proofErr w:type="spellEnd"/>
      <w:r w:rsidRPr="000F0310">
        <w:t xml:space="preserve"> </w:t>
      </w:r>
      <w:proofErr w:type="spellStart"/>
      <w:r w:rsidRPr="000F0310">
        <w:t>rezervacija</w:t>
      </w:r>
      <w:proofErr w:type="spellEnd"/>
      <w:r w:rsidRPr="000F0310">
        <w:t xml:space="preserve"> </w:t>
      </w:r>
      <w:proofErr w:type="spellStart"/>
      <w:r w:rsidRPr="000F0310">
        <w:t>akcijskih</w:t>
      </w:r>
      <w:proofErr w:type="spellEnd"/>
      <w:r w:rsidRPr="000F0310">
        <w:t xml:space="preserve"> </w:t>
      </w:r>
      <w:proofErr w:type="spellStart"/>
      <w:r w:rsidRPr="000F0310">
        <w:t>ponuda</w:t>
      </w:r>
      <w:proofErr w:type="spellEnd"/>
      <w:r w:rsidRPr="000F0310">
        <w:t xml:space="preserve"> </w:t>
      </w:r>
      <w:proofErr w:type="spellStart"/>
      <w:r w:rsidRPr="000F0310">
        <w:t>i</w:t>
      </w:r>
      <w:proofErr w:type="spellEnd"/>
      <w:r w:rsidRPr="000F0310">
        <w:t xml:space="preserve"> </w:t>
      </w:r>
      <w:proofErr w:type="spellStart"/>
      <w:r w:rsidRPr="000F0310">
        <w:t>infromacija</w:t>
      </w:r>
      <w:proofErr w:type="spellEnd"/>
      <w:r w:rsidRPr="000F0310">
        <w:t xml:space="preserve"> o </w:t>
      </w:r>
      <w:proofErr w:type="spellStart"/>
      <w:r w:rsidRPr="000F0310">
        <w:t>putnicima</w:t>
      </w:r>
      <w:proofErr w:type="spellEnd"/>
      <w:r w:rsidRPr="000F0310">
        <w:t>.</w:t>
      </w:r>
    </w:p>
    <w:p w14:paraId="26C54C63" w14:textId="77777777" w:rsidR="00D60C89" w:rsidRPr="00D60C89" w:rsidRDefault="00D60C89" w:rsidP="00D60C89"/>
    <w:p w14:paraId="019203F2" w14:textId="77777777" w:rsidR="00785B3D" w:rsidRPr="00785B3D" w:rsidRDefault="00785B3D" w:rsidP="00785B3D"/>
    <w:p w14:paraId="5565ACBC" w14:textId="77777777" w:rsidR="00C63AC4" w:rsidRPr="00C63AC4" w:rsidRDefault="00C63AC4" w:rsidP="00C63AC4"/>
    <w:p w14:paraId="3DDCFE64" w14:textId="77777777" w:rsidR="00DE689A" w:rsidRP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[/PDRQM]</w:t>
      </w:r>
    </w:p>
    <w:p w14:paraId="621827EE" w14:textId="77777777" w:rsid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[PDRQM;{A45F2570-D8AA-47A3-BB25-6B6786FE164F};REQ_0047]</w:t>
      </w:r>
    </w:p>
    <w:p w14:paraId="072380F0" w14:textId="77777777" w:rsidR="00DE689A" w:rsidRP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[/PDRQM]</w:t>
      </w:r>
    </w:p>
    <w:p w14:paraId="781633BA" w14:textId="77777777" w:rsid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[PDRQM;{372F2139-6419-461E-9D5F-B6787EB6951B};REQ_0053]</w:t>
      </w:r>
    </w:p>
    <w:p w14:paraId="76C36921" w14:textId="77777777" w:rsidR="00DE689A" w:rsidRP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[/PDRQM]</w:t>
      </w:r>
    </w:p>
    <w:p w14:paraId="41A50BE0" w14:textId="77777777" w:rsid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[PDRQM;{99FF020D-1B65-4563-80E6-0CF80BB9E367};REQ_0036]</w:t>
      </w:r>
    </w:p>
    <w:p w14:paraId="73C577FF" w14:textId="77777777" w:rsidR="00DE689A" w:rsidRDefault="00DE689A" w:rsidP="00DE689A">
      <w:pPr>
        <w:pStyle w:val="Heading2"/>
      </w:pPr>
      <w:bookmarkStart w:id="23" w:name="_Toc72334085"/>
      <w:proofErr w:type="spellStart"/>
      <w:r>
        <w:t>Nefunkcionalni</w:t>
      </w:r>
      <w:proofErr w:type="spellEnd"/>
      <w:r>
        <w:t xml:space="preserve"> </w:t>
      </w:r>
      <w:proofErr w:type="spellStart"/>
      <w:r>
        <w:t>zahtjevi</w:t>
      </w:r>
      <w:bookmarkEnd w:id="23"/>
      <w:proofErr w:type="spellEnd"/>
    </w:p>
    <w:p w14:paraId="799979DA" w14:textId="77777777" w:rsidR="00DE689A" w:rsidRP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[/PDRQM]</w:t>
      </w:r>
    </w:p>
    <w:p w14:paraId="0FE4A918" w14:textId="77777777" w:rsid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[PDRQM;{72F31B8F-A193-47E8-BFBA-E448F534F317};REQ_0037]</w:t>
      </w:r>
    </w:p>
    <w:p w14:paraId="5237ABCD" w14:textId="77777777" w:rsidR="00DE689A" w:rsidRDefault="00DE689A" w:rsidP="00DE689A">
      <w:pPr>
        <w:pStyle w:val="Heading3"/>
      </w:pPr>
      <w:bookmarkStart w:id="24" w:name="_Toc72334086"/>
      <w:proofErr w:type="spellStart"/>
      <w:r>
        <w:t>Lokalizacija</w:t>
      </w:r>
      <w:bookmarkEnd w:id="24"/>
      <w:proofErr w:type="spellEnd"/>
    </w:p>
    <w:p w14:paraId="3CC6A626" w14:textId="68291B6B" w:rsidR="00DE689A" w:rsidRDefault="006A15F5" w:rsidP="00DE689A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proofErr w:type="spellStart"/>
      <w:r>
        <w:t>Omogućava</w:t>
      </w:r>
      <w:proofErr w:type="spellEnd"/>
      <w:r>
        <w:t xml:space="preserve"> </w:t>
      </w:r>
      <w:proofErr w:type="spellStart"/>
      <w:r>
        <w:t>prilagođavanje</w:t>
      </w:r>
      <w:proofErr w:type="spellEnd"/>
      <w:r w:rsidR="00DE689A">
        <w:t xml:space="preserve"> </w:t>
      </w:r>
      <w:proofErr w:type="spellStart"/>
      <w:r w:rsidR="00DE689A">
        <w:t>aplikacije</w:t>
      </w:r>
      <w:proofErr w:type="spellEnd"/>
      <w:r w:rsidR="00DE689A">
        <w:t xml:space="preserve"> </w:t>
      </w:r>
      <w:proofErr w:type="spellStart"/>
      <w:r>
        <w:t>govornom</w:t>
      </w:r>
      <w:proofErr w:type="spellEnd"/>
      <w:r>
        <w:t xml:space="preserve"> </w:t>
      </w:r>
      <w:proofErr w:type="spellStart"/>
      <w:r>
        <w:t>području</w:t>
      </w:r>
      <w:proofErr w:type="spellEnd"/>
      <w:r>
        <w:t xml:space="preserve"> </w:t>
      </w:r>
      <w:proofErr w:type="spellStart"/>
      <w:r>
        <w:t>korisnika</w:t>
      </w:r>
      <w:proofErr w:type="spellEnd"/>
      <w:r w:rsidR="0088575F">
        <w:t>.</w:t>
      </w:r>
    </w:p>
    <w:p w14:paraId="2BE0CF01" w14:textId="77777777" w:rsidR="00DE689A" w:rsidRP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[/PDRQM]</w:t>
      </w:r>
    </w:p>
    <w:p w14:paraId="6A7232FA" w14:textId="77777777" w:rsid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[PDRQM;{FBFE62DF-8D5A-41A9-9A4B-F419EB247301};REQ_0038]</w:t>
      </w:r>
    </w:p>
    <w:p w14:paraId="3A1A83F3" w14:textId="77777777" w:rsidR="00DE689A" w:rsidRDefault="00DE689A" w:rsidP="00DE689A">
      <w:pPr>
        <w:pStyle w:val="Heading3"/>
      </w:pPr>
      <w:bookmarkStart w:id="25" w:name="_Toc72334087"/>
      <w:proofErr w:type="spellStart"/>
      <w:r>
        <w:t>Personalizacija</w:t>
      </w:r>
      <w:bookmarkEnd w:id="25"/>
      <w:proofErr w:type="spellEnd"/>
    </w:p>
    <w:p w14:paraId="2644E708" w14:textId="5A938383" w:rsidR="00DE689A" w:rsidRDefault="006A15F5" w:rsidP="00DE689A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proofErr w:type="spellStart"/>
      <w:r>
        <w:t>Omogućava</w:t>
      </w:r>
      <w:proofErr w:type="spellEnd"/>
      <w:r>
        <w:t xml:space="preserve"> </w:t>
      </w:r>
      <w:proofErr w:type="spellStart"/>
      <w:r w:rsidR="00DE689A">
        <w:t>korisniku</w:t>
      </w:r>
      <w:proofErr w:type="spellEnd"/>
      <w:r w:rsidR="00DE689A">
        <w:t xml:space="preserve"> da </w:t>
      </w:r>
      <w:proofErr w:type="spellStart"/>
      <w:r w:rsidR="00DE689A">
        <w:t>prilagodi</w:t>
      </w:r>
      <w:proofErr w:type="spellEnd"/>
      <w:r w:rsidR="00DE689A">
        <w:t xml:space="preserve"> </w:t>
      </w:r>
      <w:proofErr w:type="spellStart"/>
      <w:r w:rsidR="00DE689A">
        <w:t>izgled</w:t>
      </w:r>
      <w:proofErr w:type="spellEnd"/>
      <w:r w:rsidR="00DE689A">
        <w:t xml:space="preserve"> </w:t>
      </w:r>
      <w:proofErr w:type="spellStart"/>
      <w:r w:rsidR="00DE689A">
        <w:t>softverskog</w:t>
      </w:r>
      <w:proofErr w:type="spellEnd"/>
      <w:r w:rsidR="00DE689A">
        <w:t xml:space="preserve"> </w:t>
      </w:r>
      <w:proofErr w:type="spellStart"/>
      <w:r w:rsidR="0088575F">
        <w:t>rješenja</w:t>
      </w:r>
      <w:proofErr w:type="spellEnd"/>
      <w:r w:rsidR="0088575F">
        <w:t xml:space="preserve"> </w:t>
      </w:r>
      <w:proofErr w:type="spellStart"/>
      <w:r w:rsidR="0088575F">
        <w:t>prema</w:t>
      </w:r>
      <w:proofErr w:type="spellEnd"/>
      <w:r w:rsidR="0088575F">
        <w:t xml:space="preserve"> </w:t>
      </w:r>
      <w:proofErr w:type="spellStart"/>
      <w:r w:rsidR="0088575F">
        <w:t>vlastitim</w:t>
      </w:r>
      <w:proofErr w:type="spellEnd"/>
      <w:r w:rsidR="0088575F">
        <w:t xml:space="preserve"> </w:t>
      </w:r>
      <w:proofErr w:type="spellStart"/>
      <w:r w:rsidR="0088575F">
        <w:t>preferencijama</w:t>
      </w:r>
      <w:proofErr w:type="spellEnd"/>
      <w:r w:rsidR="00DE689A">
        <w:t>.</w:t>
      </w:r>
    </w:p>
    <w:p w14:paraId="3C5FEB02" w14:textId="77777777" w:rsidR="00DE689A" w:rsidRP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[/PDRQM]</w:t>
      </w:r>
    </w:p>
    <w:p w14:paraId="46C7820B" w14:textId="77777777" w:rsid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[PDRQM;{368F6E67-5332-4611-ADBB-B20504C13480};REQ_0039]</w:t>
      </w:r>
    </w:p>
    <w:p w14:paraId="6ED4C36C" w14:textId="64659116" w:rsidR="00DE689A" w:rsidRDefault="00DE689A" w:rsidP="00DE689A">
      <w:pPr>
        <w:pStyle w:val="Heading3"/>
      </w:pPr>
      <w:bookmarkStart w:id="26" w:name="_Toc72334088"/>
      <w:proofErr w:type="spellStart"/>
      <w:r>
        <w:t>Pomo</w:t>
      </w:r>
      <w:r w:rsidR="006A15F5">
        <w:t>ć</w:t>
      </w:r>
      <w:bookmarkEnd w:id="26"/>
      <w:proofErr w:type="spellEnd"/>
    </w:p>
    <w:p w14:paraId="66210832" w14:textId="481C0A03" w:rsidR="001D1B4A" w:rsidRDefault="00DE689A" w:rsidP="00DE689A">
      <w:pPr>
        <w:widowControl/>
        <w:autoSpaceDE w:val="0"/>
        <w:autoSpaceDN w:val="0"/>
        <w:adjustRightInd w:val="0"/>
        <w:spacing w:line="240" w:lineRule="auto"/>
      </w:pPr>
      <w:proofErr w:type="spellStart"/>
      <w:r>
        <w:t>Uputstvo</w:t>
      </w:r>
      <w:proofErr w:type="spellEnd"/>
      <w:r>
        <w:t xml:space="preserve"> za </w:t>
      </w:r>
      <w:proofErr w:type="spellStart"/>
      <w:r w:rsidR="0088575F">
        <w:t>kori</w:t>
      </w:r>
      <w:proofErr w:type="spellEnd"/>
      <w:r w:rsidR="0088575F">
        <w:rPr>
          <w:lang w:val="hr-BA"/>
        </w:rPr>
        <w:t>štenje</w:t>
      </w:r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 w:rsidR="0088575F">
        <w:t>rješenja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 w:rsidR="0088575F">
        <w:t>omogućava</w:t>
      </w:r>
      <w:proofErr w:type="spellEnd"/>
      <w:r>
        <w:t xml:space="preserve"> </w:t>
      </w:r>
      <w:proofErr w:type="spellStart"/>
      <w:r>
        <w:t>la</w:t>
      </w:r>
      <w:r w:rsidR="0088575F">
        <w:t>kše</w:t>
      </w:r>
      <w:proofErr w:type="spellEnd"/>
      <w:r>
        <w:t xml:space="preserve"> </w:t>
      </w:r>
      <w:proofErr w:type="spellStart"/>
      <w:r w:rsidR="0088575F">
        <w:t>prilagođavanje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za </w:t>
      </w:r>
      <w:proofErr w:type="spellStart"/>
      <w:r w:rsidR="0088575F">
        <w:t>korištenje</w:t>
      </w:r>
      <w:proofErr w:type="spellEnd"/>
      <w:r>
        <w:t xml:space="preserve"> </w:t>
      </w:r>
      <w:proofErr w:type="spellStart"/>
      <w:r>
        <w:t>istog</w:t>
      </w:r>
      <w:proofErr w:type="spellEnd"/>
      <w:r>
        <w:t>.</w:t>
      </w:r>
    </w:p>
    <w:p w14:paraId="04775416" w14:textId="4BDEB9E4" w:rsidR="001D1B4A" w:rsidRDefault="001D1B4A" w:rsidP="001D1B4A">
      <w:pPr>
        <w:pStyle w:val="Heading3"/>
      </w:pPr>
      <w:proofErr w:type="spellStart"/>
      <w:r>
        <w:t>Performanse</w:t>
      </w:r>
      <w:proofErr w:type="spellEnd"/>
    </w:p>
    <w:p w14:paraId="3A8E38FE" w14:textId="56493FB5" w:rsidR="001D1B4A" w:rsidRDefault="001D1B4A" w:rsidP="001D1B4A">
      <w:r w:rsidRPr="001D1B4A">
        <w:t xml:space="preserve">Za </w:t>
      </w:r>
      <w:proofErr w:type="spellStart"/>
      <w:r w:rsidRPr="001D1B4A">
        <w:t>pokretanje</w:t>
      </w:r>
      <w:proofErr w:type="spellEnd"/>
      <w:r w:rsidRPr="001D1B4A">
        <w:t xml:space="preserve"> </w:t>
      </w:r>
      <w:proofErr w:type="spellStart"/>
      <w:r w:rsidRPr="001D1B4A">
        <w:t>ove</w:t>
      </w:r>
      <w:proofErr w:type="spellEnd"/>
      <w:r w:rsidRPr="001D1B4A">
        <w:t xml:space="preserve"> </w:t>
      </w:r>
      <w:proofErr w:type="spellStart"/>
      <w:proofErr w:type="gramStart"/>
      <w:r w:rsidRPr="001D1B4A">
        <w:t>aplikacije</w:t>
      </w:r>
      <w:proofErr w:type="spellEnd"/>
      <w:r w:rsidRPr="001D1B4A">
        <w:t xml:space="preserve">  </w:t>
      </w:r>
      <w:proofErr w:type="spellStart"/>
      <w:r w:rsidRPr="001D1B4A">
        <w:t>trebalo</w:t>
      </w:r>
      <w:proofErr w:type="spellEnd"/>
      <w:proofErr w:type="gramEnd"/>
      <w:r w:rsidRPr="001D1B4A">
        <w:t xml:space="preserve"> bi </w:t>
      </w:r>
      <w:proofErr w:type="spellStart"/>
      <w:r w:rsidRPr="001D1B4A">
        <w:t>obezbjediti</w:t>
      </w:r>
      <w:proofErr w:type="spellEnd"/>
      <w:r w:rsidRPr="001D1B4A">
        <w:t xml:space="preserve"> da se </w:t>
      </w:r>
      <w:proofErr w:type="spellStart"/>
      <w:r w:rsidRPr="001D1B4A">
        <w:t>pokrene</w:t>
      </w:r>
      <w:proofErr w:type="spellEnd"/>
      <w:r w:rsidRPr="001D1B4A">
        <w:t xml:space="preserve"> u </w:t>
      </w:r>
      <w:proofErr w:type="spellStart"/>
      <w:r w:rsidRPr="001D1B4A">
        <w:t>najduzem</w:t>
      </w:r>
      <w:proofErr w:type="spellEnd"/>
      <w:r w:rsidRPr="001D1B4A">
        <w:t xml:space="preserve"> </w:t>
      </w:r>
      <w:proofErr w:type="spellStart"/>
      <w:r w:rsidRPr="001D1B4A">
        <w:t>roku</w:t>
      </w:r>
      <w:proofErr w:type="spellEnd"/>
      <w:r w:rsidRPr="001D1B4A">
        <w:t xml:space="preserve"> od 3 do 5 </w:t>
      </w:r>
      <w:proofErr w:type="spellStart"/>
      <w:r w:rsidRPr="001D1B4A">
        <w:t>sekundi</w:t>
      </w:r>
      <w:proofErr w:type="spellEnd"/>
      <w:r w:rsidRPr="001D1B4A">
        <w:t>.</w:t>
      </w:r>
    </w:p>
    <w:p w14:paraId="5B1027F2" w14:textId="2D55F9DF" w:rsidR="00734A76" w:rsidRDefault="00734A76" w:rsidP="00734A76">
      <w:pPr>
        <w:pStyle w:val="Heading3"/>
      </w:pPr>
      <w:proofErr w:type="spellStart"/>
      <w:r>
        <w:t>Podrška</w:t>
      </w:r>
      <w:proofErr w:type="spellEnd"/>
    </w:p>
    <w:p w14:paraId="565FBE32" w14:textId="13F39E5E" w:rsidR="00734A76" w:rsidRDefault="00734A76" w:rsidP="00734A76">
      <w:pPr>
        <w:rPr>
          <w:lang w:val="hr-BA"/>
        </w:rPr>
      </w:pPr>
      <w:proofErr w:type="spellStart"/>
      <w:r>
        <w:t>Aplikacija</w:t>
      </w:r>
      <w:proofErr w:type="spellEnd"/>
      <w:r>
        <w:t xml:space="preserve"> ne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ugrađenu</w:t>
      </w:r>
      <w:proofErr w:type="spellEnd"/>
      <w:r>
        <w:t xml:space="preserve"> </w:t>
      </w:r>
      <w:proofErr w:type="spellStart"/>
      <w:r>
        <w:t>podr</w:t>
      </w:r>
      <w:proofErr w:type="spellEnd"/>
      <w:r>
        <w:rPr>
          <w:lang w:val="hr-BA"/>
        </w:rPr>
        <w:t>šku.</w:t>
      </w:r>
    </w:p>
    <w:p w14:paraId="5FEC660D" w14:textId="77777777" w:rsidR="00DE689A" w:rsidRP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[/PDRQM]</w:t>
      </w:r>
    </w:p>
    <w:p w14:paraId="0B13E68E" w14:textId="77777777" w:rsid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[PDRQM;{BF25B9D4-8B6E-43FD-8700-BB8BAB7882C7};REQ_0042]</w:t>
      </w:r>
    </w:p>
    <w:p w14:paraId="1580834C" w14:textId="380907B9" w:rsidR="00DE689A" w:rsidRDefault="00DE689A" w:rsidP="00DE689A">
      <w:pPr>
        <w:pStyle w:val="Heading3"/>
      </w:pPr>
      <w:bookmarkStart w:id="27" w:name="_Toc72334089"/>
      <w:proofErr w:type="spellStart"/>
      <w:r>
        <w:t>Instalacija</w:t>
      </w:r>
      <w:bookmarkEnd w:id="27"/>
      <w:proofErr w:type="spellEnd"/>
    </w:p>
    <w:p w14:paraId="4D7A21A4" w14:textId="333C3B92" w:rsidR="001509B9" w:rsidRPr="001509B9" w:rsidRDefault="001509B9" w:rsidP="001509B9">
      <w:proofErr w:type="spellStart"/>
      <w:r w:rsidRPr="001509B9">
        <w:t>Obezbijediti</w:t>
      </w:r>
      <w:proofErr w:type="spellEnd"/>
      <w:r w:rsidRPr="001509B9">
        <w:t xml:space="preserve"> </w:t>
      </w:r>
      <w:proofErr w:type="spellStart"/>
      <w:r w:rsidRPr="001509B9">
        <w:t>postojanje</w:t>
      </w:r>
      <w:proofErr w:type="spellEnd"/>
      <w:r w:rsidRPr="001509B9">
        <w:t xml:space="preserve"> </w:t>
      </w:r>
      <w:proofErr w:type="spellStart"/>
      <w:r w:rsidRPr="001509B9">
        <w:t>čarobnjaka</w:t>
      </w:r>
      <w:proofErr w:type="spellEnd"/>
      <w:r w:rsidRPr="001509B9">
        <w:t xml:space="preserve"> za </w:t>
      </w:r>
      <w:proofErr w:type="spellStart"/>
      <w:r w:rsidRPr="001509B9">
        <w:t>automatsku</w:t>
      </w:r>
      <w:proofErr w:type="spellEnd"/>
      <w:r w:rsidRPr="001509B9">
        <w:t xml:space="preserve"> </w:t>
      </w:r>
      <w:proofErr w:type="spellStart"/>
      <w:r w:rsidRPr="001509B9">
        <w:t>instalaciju</w:t>
      </w:r>
      <w:proofErr w:type="spellEnd"/>
      <w:r w:rsidRPr="001509B9">
        <w:t xml:space="preserve"> </w:t>
      </w:r>
      <w:proofErr w:type="spellStart"/>
      <w:r w:rsidRPr="001509B9">
        <w:t>sistema</w:t>
      </w:r>
      <w:proofErr w:type="spellEnd"/>
    </w:p>
    <w:p w14:paraId="7E39A670" w14:textId="77777777" w:rsidR="00DE689A" w:rsidRP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[/PDRQM]</w:t>
      </w:r>
    </w:p>
    <w:p w14:paraId="04B320DC" w14:textId="77777777" w:rsid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[PDRQM;{09B7AC0C-DDF2-4299-8663-86DC41B68EE5};REQ_0043]</w:t>
      </w:r>
    </w:p>
    <w:p w14:paraId="6700494C" w14:textId="28C60C35" w:rsidR="00DE689A" w:rsidRDefault="00DE689A" w:rsidP="00DE689A">
      <w:pPr>
        <w:pStyle w:val="Heading3"/>
      </w:pPr>
      <w:bookmarkStart w:id="28" w:name="_Toc72334090"/>
      <w:proofErr w:type="spellStart"/>
      <w:r>
        <w:t>Deinstalacija</w:t>
      </w:r>
      <w:bookmarkEnd w:id="28"/>
      <w:proofErr w:type="spellEnd"/>
    </w:p>
    <w:p w14:paraId="50CF219F" w14:textId="347153E1" w:rsidR="001509B9" w:rsidRDefault="001509B9" w:rsidP="001509B9">
      <w:proofErr w:type="spellStart"/>
      <w:r w:rsidRPr="001509B9">
        <w:t>Obezbijediti</w:t>
      </w:r>
      <w:proofErr w:type="spellEnd"/>
      <w:r w:rsidRPr="001509B9">
        <w:t xml:space="preserve"> </w:t>
      </w:r>
      <w:proofErr w:type="spellStart"/>
      <w:r w:rsidRPr="001509B9">
        <w:t>postojanje</w:t>
      </w:r>
      <w:proofErr w:type="spellEnd"/>
      <w:r w:rsidRPr="001509B9">
        <w:t xml:space="preserve"> </w:t>
      </w:r>
      <w:proofErr w:type="spellStart"/>
      <w:r w:rsidRPr="001509B9">
        <w:t>čarobnjaka</w:t>
      </w:r>
      <w:proofErr w:type="spellEnd"/>
      <w:r w:rsidRPr="001509B9">
        <w:t xml:space="preserve"> za </w:t>
      </w:r>
      <w:proofErr w:type="spellStart"/>
      <w:r w:rsidRPr="001509B9">
        <w:t>automatsku</w:t>
      </w:r>
      <w:proofErr w:type="spellEnd"/>
      <w:r w:rsidRPr="001509B9">
        <w:t xml:space="preserve"> </w:t>
      </w:r>
      <w:proofErr w:type="spellStart"/>
      <w:r>
        <w:t>de</w:t>
      </w:r>
      <w:r w:rsidRPr="001509B9">
        <w:t>instalaciju</w:t>
      </w:r>
      <w:proofErr w:type="spellEnd"/>
      <w:r w:rsidRPr="001509B9">
        <w:t xml:space="preserve"> </w:t>
      </w:r>
      <w:r w:rsidR="00734A76">
        <w:t>Sistema</w:t>
      </w:r>
    </w:p>
    <w:p w14:paraId="7AAB9D3A" w14:textId="77777777" w:rsidR="00734A76" w:rsidRDefault="00734A76" w:rsidP="00734A76">
      <w:pPr>
        <w:pStyle w:val="Heading3"/>
        <w:rPr>
          <w:lang w:val="hr-BA"/>
        </w:rPr>
      </w:pPr>
      <w:r>
        <w:rPr>
          <w:lang w:val="hr-BA"/>
        </w:rPr>
        <w:t>Dizajnerski okviri</w:t>
      </w:r>
    </w:p>
    <w:p w14:paraId="24BBA6A5" w14:textId="4C970303" w:rsidR="00734A76" w:rsidRDefault="00734A76" w:rsidP="00734A76">
      <w:pPr>
        <w:rPr>
          <w:lang w:val="hr-BA"/>
        </w:rPr>
      </w:pPr>
      <w:r>
        <w:rPr>
          <w:lang w:val="hr-BA"/>
        </w:rPr>
        <w:t>Ova aplikacija je pisana u programskom jeziku Java.</w:t>
      </w:r>
    </w:p>
    <w:p w14:paraId="585B778F" w14:textId="555F12D8" w:rsidR="0025750D" w:rsidRDefault="0025750D" w:rsidP="0025750D">
      <w:pPr>
        <w:pStyle w:val="Heading3"/>
        <w:rPr>
          <w:lang w:val="hr-BA"/>
        </w:rPr>
      </w:pPr>
      <w:r>
        <w:rPr>
          <w:lang w:val="hr-BA"/>
        </w:rPr>
        <w:t>Modularnost</w:t>
      </w:r>
    </w:p>
    <w:p w14:paraId="1B603A61" w14:textId="34415A63" w:rsidR="0025750D" w:rsidRDefault="0025750D" w:rsidP="0025750D">
      <w:pPr>
        <w:rPr>
          <w:lang w:val="hr-BA"/>
        </w:rPr>
      </w:pPr>
      <w:r>
        <w:rPr>
          <w:lang w:val="hr-BA"/>
        </w:rPr>
        <w:t>Pojednostavljivanje dodavanja novih funkcionalnosti i lakše održavanje sistema</w:t>
      </w:r>
    </w:p>
    <w:p w14:paraId="51EF4AA3" w14:textId="31265BFA" w:rsidR="0025750D" w:rsidRDefault="0025750D" w:rsidP="0025750D">
      <w:pPr>
        <w:pStyle w:val="Heading3"/>
        <w:rPr>
          <w:lang w:val="hr-BA"/>
        </w:rPr>
      </w:pPr>
      <w:r>
        <w:rPr>
          <w:lang w:val="hr-BA"/>
        </w:rPr>
        <w:lastRenderedPageBreak/>
        <w:t>Upotrebljivost</w:t>
      </w:r>
    </w:p>
    <w:p w14:paraId="27A3576B" w14:textId="20BF9592" w:rsidR="0025750D" w:rsidRDefault="0025750D" w:rsidP="0025750D">
      <w:pPr>
        <w:rPr>
          <w:lang w:val="hr-BA"/>
        </w:rPr>
      </w:pPr>
      <w:r>
        <w:rPr>
          <w:lang w:val="hr-BA"/>
        </w:rPr>
        <w:t>Nepotrebna obuka korisnika za korištenje programa. Dovoljno je da korisnik ima osnovno znanje o upotrebi računara.</w:t>
      </w:r>
    </w:p>
    <w:p w14:paraId="70D9D43C" w14:textId="798BC465" w:rsidR="0025750D" w:rsidRDefault="0025750D" w:rsidP="0025750D">
      <w:pPr>
        <w:pStyle w:val="Heading3"/>
        <w:rPr>
          <w:lang w:val="hr-BA"/>
        </w:rPr>
      </w:pPr>
      <w:r>
        <w:rPr>
          <w:lang w:val="hr-BA"/>
        </w:rPr>
        <w:t>Portabilnost</w:t>
      </w:r>
    </w:p>
    <w:p w14:paraId="01FA56D3" w14:textId="0F98C25D" w:rsidR="0025750D" w:rsidRDefault="0025750D" w:rsidP="0025750D">
      <w:pPr>
        <w:rPr>
          <w:lang w:val="hr-BA"/>
        </w:rPr>
      </w:pPr>
      <w:r>
        <w:rPr>
          <w:lang w:val="hr-BA"/>
        </w:rPr>
        <w:t>Omogućiti korišćenje sistema na operativnim sistemima Windows, Linux i Mac</w:t>
      </w:r>
    </w:p>
    <w:p w14:paraId="02EE0235" w14:textId="40A5F3DA" w:rsidR="0025750D" w:rsidRDefault="0025750D" w:rsidP="0025750D">
      <w:pPr>
        <w:pStyle w:val="Heading3"/>
        <w:rPr>
          <w:lang w:val="hr-BA"/>
        </w:rPr>
      </w:pPr>
      <w:r>
        <w:rPr>
          <w:lang w:val="hr-BA"/>
        </w:rPr>
        <w:t xml:space="preserve">Bezbjednost </w:t>
      </w:r>
    </w:p>
    <w:p w14:paraId="3988D148" w14:textId="5E5604AA" w:rsidR="0025750D" w:rsidRDefault="0025750D" w:rsidP="0025750D">
      <w:pPr>
        <w:rPr>
          <w:lang w:val="hr-BA"/>
        </w:rPr>
      </w:pPr>
      <w:r>
        <w:rPr>
          <w:lang w:val="hr-BA"/>
        </w:rPr>
        <w:t>Sistem će biti odvojen od drugih progarama iz sistema. Neće uticati na dokumente koji nisu dio sistema.</w:t>
      </w:r>
    </w:p>
    <w:p w14:paraId="24FDE5F2" w14:textId="2CB829B6" w:rsidR="0025750D" w:rsidRDefault="0025750D" w:rsidP="0025750D">
      <w:pPr>
        <w:pStyle w:val="Heading3"/>
        <w:rPr>
          <w:lang w:val="hr-BA"/>
        </w:rPr>
      </w:pPr>
      <w:r>
        <w:rPr>
          <w:lang w:val="hr-BA"/>
        </w:rPr>
        <w:t>Obrada izuzetaka</w:t>
      </w:r>
    </w:p>
    <w:p w14:paraId="302508A1" w14:textId="3693965E" w:rsidR="0025750D" w:rsidRPr="0025750D" w:rsidRDefault="0025750D" w:rsidP="0025750D">
      <w:pPr>
        <w:rPr>
          <w:lang w:val="hr-BA"/>
        </w:rPr>
      </w:pPr>
      <w:r>
        <w:rPr>
          <w:lang w:val="hr-BA"/>
        </w:rPr>
        <w:t>Efikasnom upotrebom try</w:t>
      </w:r>
      <w:r>
        <w:rPr>
          <w:lang w:val="en-GB"/>
        </w:rPr>
        <w:t xml:space="preserve">/catch </w:t>
      </w:r>
      <w:proofErr w:type="spellStart"/>
      <w:r>
        <w:rPr>
          <w:lang w:val="en-GB"/>
        </w:rPr>
        <w:t>blokova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obezbjediti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nesmetani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nastavak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aplikaciju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slu</w:t>
      </w:r>
      <w:proofErr w:type="spellEnd"/>
      <w:r>
        <w:rPr>
          <w:lang w:val="hr-BA"/>
        </w:rPr>
        <w:t xml:space="preserve">čaju izuzetaka. </w:t>
      </w:r>
    </w:p>
    <w:p w14:paraId="4A081CB0" w14:textId="77777777" w:rsidR="0025750D" w:rsidRPr="0025750D" w:rsidRDefault="0025750D" w:rsidP="0025750D">
      <w:pPr>
        <w:rPr>
          <w:lang w:val="hr-BA"/>
        </w:rPr>
      </w:pPr>
    </w:p>
    <w:p w14:paraId="74AB0E9C" w14:textId="77777777" w:rsidR="00734A76" w:rsidRPr="001509B9" w:rsidRDefault="00734A76" w:rsidP="001509B9"/>
    <w:p w14:paraId="1108DD5A" w14:textId="77777777" w:rsidR="00DE689A" w:rsidRPr="00DE689A" w:rsidRDefault="00DE689A" w:rsidP="00DE689A">
      <w:pPr>
        <w:rPr>
          <w:vanish/>
          <w:color w:val="800000"/>
          <w:sz w:val="12"/>
          <w:u w:val="single"/>
        </w:rPr>
      </w:pPr>
      <w:r w:rsidRPr="00DE689A">
        <w:rPr>
          <w:vanish/>
          <w:color w:val="800000"/>
          <w:sz w:val="12"/>
          <w:u w:val="single"/>
        </w:rPr>
        <w:t>[/PDRQM]</w:t>
      </w:r>
    </w:p>
    <w:p w14:paraId="1C207906" w14:textId="77777777" w:rsidR="00DE689A" w:rsidRPr="00DE689A" w:rsidRDefault="00DE689A" w:rsidP="00DE689A">
      <w:pPr>
        <w:rPr>
          <w:color w:val="800000"/>
          <w:sz w:val="12"/>
          <w:u w:val="single"/>
        </w:rPr>
      </w:pPr>
    </w:p>
    <w:sectPr w:rsidR="00DE689A" w:rsidRPr="00DE689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91024" w14:textId="77777777" w:rsidR="00D705EC" w:rsidRDefault="00D705EC">
      <w:pPr>
        <w:spacing w:line="240" w:lineRule="auto"/>
      </w:pPr>
      <w:r>
        <w:separator/>
      </w:r>
    </w:p>
  </w:endnote>
  <w:endnote w:type="continuationSeparator" w:id="0">
    <w:p w14:paraId="3BEE14E7" w14:textId="77777777" w:rsidR="00D705EC" w:rsidRDefault="00D705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88B9" w14:textId="77777777" w:rsidR="00220106" w:rsidRDefault="002201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5B042F" w14:textId="77777777" w:rsidR="00220106" w:rsidRDefault="002201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0106" w14:paraId="36F0826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C3BAA9" w14:textId="572D0CF6" w:rsidR="00220106" w:rsidRDefault="0022010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DCD172" w14:textId="6BC1C0C3" w:rsidR="00220106" w:rsidRDefault="00220106" w:rsidP="00A224C8">
          <w:pPr>
            <w:jc w:val="center"/>
          </w:pPr>
          <w:r>
            <w:sym w:font="Symbol" w:char="F0D3"/>
          </w:r>
          <w:r w:rsidR="00C030E5">
            <w:t>PIS</w:t>
          </w:r>
          <w:r>
            <w:t>G</w:t>
          </w:r>
          <w:r w:rsidR="00C030E5">
            <w:t>7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6255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5BB30A" w14:textId="7C114802" w:rsidR="00220106" w:rsidRDefault="005D6010">
          <w:pPr>
            <w:jc w:val="right"/>
          </w:pPr>
          <w:proofErr w:type="spellStart"/>
          <w:r>
            <w:t>Stranica</w:t>
          </w:r>
          <w:proofErr w:type="spellEnd"/>
          <w:r w:rsidR="00220106">
            <w:t xml:space="preserve"> </w:t>
          </w:r>
          <w:r w:rsidR="00220106">
            <w:rPr>
              <w:rStyle w:val="PageNumber"/>
            </w:rPr>
            <w:fldChar w:fldCharType="begin"/>
          </w:r>
          <w:r w:rsidR="00220106">
            <w:rPr>
              <w:rStyle w:val="PageNumber"/>
            </w:rPr>
            <w:instrText xml:space="preserve"> PAGE </w:instrText>
          </w:r>
          <w:r w:rsidR="00220106">
            <w:rPr>
              <w:rStyle w:val="PageNumber"/>
            </w:rPr>
            <w:fldChar w:fldCharType="separate"/>
          </w:r>
          <w:r w:rsidR="008260F1">
            <w:rPr>
              <w:rStyle w:val="PageNumber"/>
              <w:noProof/>
            </w:rPr>
            <w:t>6</w:t>
          </w:r>
          <w:r w:rsidR="00220106">
            <w:rPr>
              <w:rStyle w:val="PageNumber"/>
            </w:rPr>
            <w:fldChar w:fldCharType="end"/>
          </w:r>
        </w:p>
      </w:tc>
    </w:tr>
  </w:tbl>
  <w:p w14:paraId="43C7F90B" w14:textId="77777777" w:rsidR="00220106" w:rsidRDefault="0022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85A5" w14:textId="77777777" w:rsidR="00220106" w:rsidRDefault="0022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EDD03" w14:textId="77777777" w:rsidR="00D705EC" w:rsidRDefault="00D705EC">
      <w:pPr>
        <w:spacing w:line="240" w:lineRule="auto"/>
      </w:pPr>
      <w:r>
        <w:separator/>
      </w:r>
    </w:p>
  </w:footnote>
  <w:footnote w:type="continuationSeparator" w:id="0">
    <w:p w14:paraId="7E5322D2" w14:textId="77777777" w:rsidR="00D705EC" w:rsidRDefault="00D705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30FDF" w14:textId="77777777" w:rsidR="00220106" w:rsidRDefault="00220106">
    <w:pPr>
      <w:rPr>
        <w:sz w:val="24"/>
      </w:rPr>
    </w:pPr>
  </w:p>
  <w:p w14:paraId="0074B814" w14:textId="77777777" w:rsidR="00220106" w:rsidRDefault="00220106">
    <w:pPr>
      <w:pBdr>
        <w:top w:val="single" w:sz="6" w:space="1" w:color="auto"/>
      </w:pBdr>
      <w:rPr>
        <w:sz w:val="24"/>
      </w:rPr>
    </w:pPr>
  </w:p>
  <w:p w14:paraId="18C6977B" w14:textId="232CE15F" w:rsidR="00220106" w:rsidRDefault="001A4B2E" w:rsidP="00EF48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PIS G</w:t>
    </w:r>
    <w:r w:rsidR="004C2140">
      <w:rPr>
        <w:rFonts w:ascii="Arial" w:hAnsi="Arial"/>
        <w:b/>
        <w:sz w:val="36"/>
      </w:rPr>
      <w:t>7</w:t>
    </w:r>
  </w:p>
  <w:p w14:paraId="15AE16B7" w14:textId="77777777" w:rsidR="00220106" w:rsidRDefault="00220106">
    <w:pPr>
      <w:pBdr>
        <w:bottom w:val="single" w:sz="6" w:space="1" w:color="auto"/>
      </w:pBdr>
      <w:jc w:val="right"/>
      <w:rPr>
        <w:sz w:val="24"/>
      </w:rPr>
    </w:pPr>
  </w:p>
  <w:p w14:paraId="52AA1EF8" w14:textId="77777777" w:rsidR="00220106" w:rsidRDefault="002201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8C2" w14:paraId="1087599B" w14:textId="77777777" w:rsidTr="001C7C1D">
      <w:tc>
        <w:tcPr>
          <w:tcW w:w="6379" w:type="dxa"/>
        </w:tcPr>
        <w:p w14:paraId="72BE2B1C" w14:textId="77777777" w:rsidR="003A48C2" w:rsidRDefault="003A48C2" w:rsidP="003A48C2">
          <w:proofErr w:type="spellStart"/>
          <w:r>
            <w:t>Agencija</w:t>
          </w:r>
          <w:proofErr w:type="spellEnd"/>
          <w:r>
            <w:t xml:space="preserve"> za </w:t>
          </w:r>
          <w:proofErr w:type="spellStart"/>
          <w:r>
            <w:t>prevoz</w:t>
          </w:r>
          <w:proofErr w:type="spellEnd"/>
          <w:r>
            <w:t xml:space="preserve"> </w:t>
          </w:r>
          <w:proofErr w:type="spellStart"/>
          <w:r>
            <w:t>putnika</w:t>
          </w:r>
          <w:proofErr w:type="spellEnd"/>
        </w:p>
      </w:tc>
      <w:tc>
        <w:tcPr>
          <w:tcW w:w="3179" w:type="dxa"/>
        </w:tcPr>
        <w:p w14:paraId="0488D606" w14:textId="77777777" w:rsidR="003A48C2" w:rsidRDefault="003A48C2" w:rsidP="003A48C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3A48C2" w14:paraId="5A855727" w14:textId="77777777" w:rsidTr="001C7C1D">
      <w:tc>
        <w:tcPr>
          <w:tcW w:w="6379" w:type="dxa"/>
        </w:tcPr>
        <w:p w14:paraId="33855657" w14:textId="488F5176" w:rsidR="003A48C2" w:rsidRDefault="003A48C2" w:rsidP="003A48C2">
          <w:pPr>
            <w:tabs>
              <w:tab w:val="right" w:pos="6163"/>
            </w:tabs>
          </w:pPr>
          <w:proofErr w:type="spellStart"/>
          <w:r w:rsidRPr="003A48C2">
            <w:t>Specifikacija</w:t>
          </w:r>
          <w:proofErr w:type="spellEnd"/>
          <w:r w:rsidRPr="003A48C2">
            <w:t xml:space="preserve"> </w:t>
          </w:r>
          <w:proofErr w:type="spellStart"/>
          <w:r w:rsidRPr="003A48C2">
            <w:t>softverskih</w:t>
          </w:r>
          <w:proofErr w:type="spellEnd"/>
          <w:r w:rsidRPr="003A48C2">
            <w:t xml:space="preserve"> </w:t>
          </w:r>
          <w:proofErr w:type="spellStart"/>
          <w:r w:rsidRPr="003A48C2">
            <w:t>zahtjeva</w:t>
          </w:r>
          <w:proofErr w:type="spellEnd"/>
          <w:r>
            <w:tab/>
          </w:r>
        </w:p>
      </w:tc>
      <w:tc>
        <w:tcPr>
          <w:tcW w:w="3179" w:type="dxa"/>
        </w:tcPr>
        <w:p w14:paraId="1D4E28F1" w14:textId="77777777" w:rsidR="003A48C2" w:rsidRDefault="003A48C2" w:rsidP="003A48C2">
          <w:r>
            <w:t xml:space="preserve">  Datum:  15/05/21</w:t>
          </w:r>
        </w:p>
      </w:tc>
    </w:tr>
    <w:tr w:rsidR="003A48C2" w14:paraId="259A471B" w14:textId="77777777" w:rsidTr="001C7C1D">
      <w:tc>
        <w:tcPr>
          <w:tcW w:w="9558" w:type="dxa"/>
          <w:gridSpan w:val="2"/>
        </w:tcPr>
        <w:p w14:paraId="486D5673" w14:textId="77777777" w:rsidR="003A48C2" w:rsidRDefault="003A48C2" w:rsidP="003A48C2"/>
      </w:tc>
    </w:tr>
  </w:tbl>
  <w:p w14:paraId="741DFBF4" w14:textId="77777777" w:rsidR="00220106" w:rsidRDefault="0022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291D1" w14:textId="77777777" w:rsidR="00220106" w:rsidRDefault="0022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5762C07C"/>
    <w:lvl w:ilvl="0">
      <w:numFmt w:val="bullet"/>
      <w:lvlText w:val="*"/>
      <w:lvlJc w:val="left"/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2744D5B"/>
    <w:multiLevelType w:val="hybridMultilevel"/>
    <w:tmpl w:val="D6368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0BB13FA6"/>
    <w:multiLevelType w:val="hybridMultilevel"/>
    <w:tmpl w:val="B1767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1D49D7"/>
    <w:multiLevelType w:val="hybridMultilevel"/>
    <w:tmpl w:val="E332B0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2086DFD"/>
    <w:multiLevelType w:val="hybridMultilevel"/>
    <w:tmpl w:val="B38239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E8615E"/>
    <w:multiLevelType w:val="hybridMultilevel"/>
    <w:tmpl w:val="48EC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158B6"/>
    <w:multiLevelType w:val="hybridMultilevel"/>
    <w:tmpl w:val="0EA0757C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0D72E5"/>
    <w:multiLevelType w:val="hybridMultilevel"/>
    <w:tmpl w:val="B5A2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36AE2"/>
    <w:multiLevelType w:val="hybridMultilevel"/>
    <w:tmpl w:val="5F0CCE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590FE5"/>
    <w:multiLevelType w:val="hybridMultilevel"/>
    <w:tmpl w:val="E092C06A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5EE3CAF"/>
    <w:multiLevelType w:val="hybridMultilevel"/>
    <w:tmpl w:val="56E6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430EA"/>
    <w:multiLevelType w:val="hybridMultilevel"/>
    <w:tmpl w:val="9D44BBB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417854C2"/>
    <w:multiLevelType w:val="hybridMultilevel"/>
    <w:tmpl w:val="DA7093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3402A14"/>
    <w:multiLevelType w:val="hybridMultilevel"/>
    <w:tmpl w:val="EA2AFD74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435A28D0"/>
    <w:multiLevelType w:val="hybridMultilevel"/>
    <w:tmpl w:val="E39C6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7B2E95"/>
    <w:multiLevelType w:val="hybridMultilevel"/>
    <w:tmpl w:val="6B52C2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511F02"/>
    <w:multiLevelType w:val="hybridMultilevel"/>
    <w:tmpl w:val="1C4273A4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6443A7"/>
    <w:multiLevelType w:val="hybridMultilevel"/>
    <w:tmpl w:val="2BDAD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736B6B"/>
    <w:multiLevelType w:val="hybridMultilevel"/>
    <w:tmpl w:val="875A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A0DEF"/>
    <w:multiLevelType w:val="hybridMultilevel"/>
    <w:tmpl w:val="59A2199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2161EDF"/>
    <w:multiLevelType w:val="hybridMultilevel"/>
    <w:tmpl w:val="0F4E96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AB49A2"/>
    <w:multiLevelType w:val="multilevel"/>
    <w:tmpl w:val="2C8658E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4FC579B"/>
    <w:multiLevelType w:val="hybridMultilevel"/>
    <w:tmpl w:val="3DB4B3E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F7F2100"/>
    <w:multiLevelType w:val="hybridMultilevel"/>
    <w:tmpl w:val="2A66D75E"/>
    <w:lvl w:ilvl="0" w:tplc="5290C2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72351E7"/>
    <w:multiLevelType w:val="hybridMultilevel"/>
    <w:tmpl w:val="E7705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F37C88"/>
    <w:multiLevelType w:val="hybridMultilevel"/>
    <w:tmpl w:val="758A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2" w15:restartNumberingAfterBreak="0">
    <w:nsid w:val="7C464C50"/>
    <w:multiLevelType w:val="hybridMultilevel"/>
    <w:tmpl w:val="40243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1"/>
  </w:num>
  <w:num w:numId="4">
    <w:abstractNumId w:val="15"/>
  </w:num>
  <w:num w:numId="5">
    <w:abstractNumId w:val="4"/>
  </w:num>
  <w:num w:numId="6">
    <w:abstractNumId w:val="26"/>
  </w:num>
  <w:num w:numId="7">
    <w:abstractNumId w:val="5"/>
  </w:num>
  <w:num w:numId="8">
    <w:abstractNumId w:val="10"/>
  </w:num>
  <w:num w:numId="9">
    <w:abstractNumId w:val="2"/>
  </w:num>
  <w:num w:numId="10">
    <w:abstractNumId w:val="13"/>
  </w:num>
  <w:num w:numId="11">
    <w:abstractNumId w:val="32"/>
  </w:num>
  <w:num w:numId="12">
    <w:abstractNumId w:val="25"/>
  </w:num>
  <w:num w:numId="13">
    <w:abstractNumId w:val="3"/>
  </w:num>
  <w:num w:numId="14">
    <w:abstractNumId w:val="30"/>
  </w:num>
  <w:num w:numId="15">
    <w:abstractNumId w:val="8"/>
  </w:num>
  <w:num w:numId="16">
    <w:abstractNumId w:val="29"/>
  </w:num>
  <w:num w:numId="17">
    <w:abstractNumId w:val="0"/>
    <w:lvlOverride w:ilvl="0">
      <w:startOverride w:val="5"/>
    </w:lvlOverride>
    <w:lvlOverride w:ilvl="1">
      <w:startOverride w:val="1"/>
    </w:lvlOverride>
  </w:num>
  <w:num w:numId="18">
    <w:abstractNumId w:val="0"/>
    <w:lvlOverride w:ilvl="0">
      <w:startOverride w:val="5"/>
    </w:lvlOverride>
    <w:lvlOverride w:ilvl="1">
      <w:startOverride w:val="1"/>
    </w:lvlOverride>
  </w:num>
  <w:num w:numId="19">
    <w:abstractNumId w:val="0"/>
    <w:lvlOverride w:ilvl="0">
      <w:startOverride w:val="5"/>
    </w:lvlOverride>
    <w:lvlOverride w:ilvl="1">
      <w:startOverride w:val="1"/>
    </w:lvlOverride>
  </w:num>
  <w:num w:numId="20">
    <w:abstractNumId w:val="22"/>
  </w:num>
  <w:num w:numId="21">
    <w:abstractNumId w:val="19"/>
  </w:num>
  <w:num w:numId="22">
    <w:abstractNumId w:val="23"/>
  </w:num>
  <w:num w:numId="23">
    <w:abstractNumId w:val="0"/>
    <w:lvlOverride w:ilvl="0">
      <w:startOverride w:val="5"/>
    </w:lvlOverride>
    <w:lvlOverride w:ilvl="1">
      <w:startOverride w:val="2"/>
    </w:lvlOverride>
  </w:num>
  <w:num w:numId="24">
    <w:abstractNumId w:val="1"/>
    <w:lvlOverride w:ilvl="0">
      <w:lvl w:ilvl="0">
        <w:numFmt w:val="bullet"/>
        <w:lvlText w:val=""/>
        <w:legacy w:legacy="1" w:legacySpace="0" w:legacyIndent="250"/>
        <w:lvlJc w:val="left"/>
        <w:rPr>
          <w:rFonts w:ascii="Symbol" w:hAnsi="Symbol" w:hint="default"/>
        </w:rPr>
      </w:lvl>
    </w:lvlOverride>
  </w:num>
  <w:num w:numId="25">
    <w:abstractNumId w:val="9"/>
  </w:num>
  <w:num w:numId="26">
    <w:abstractNumId w:val="28"/>
  </w:num>
  <w:num w:numId="27">
    <w:abstractNumId w:val="21"/>
  </w:num>
  <w:num w:numId="28">
    <w:abstractNumId w:val="20"/>
  </w:num>
  <w:num w:numId="29">
    <w:abstractNumId w:val="7"/>
  </w:num>
  <w:num w:numId="30">
    <w:abstractNumId w:val="14"/>
  </w:num>
  <w:num w:numId="31">
    <w:abstractNumId w:val="11"/>
  </w:num>
  <w:num w:numId="32">
    <w:abstractNumId w:val="12"/>
  </w:num>
  <w:num w:numId="33">
    <w:abstractNumId w:val="24"/>
  </w:num>
  <w:num w:numId="34">
    <w:abstractNumId w:val="18"/>
  </w:num>
  <w:num w:numId="35">
    <w:abstractNumId w:val="17"/>
  </w:num>
  <w:num w:numId="36">
    <w:abstractNumId w:val="27"/>
  </w:num>
  <w:num w:numId="37">
    <w:abstractNumId w:val="6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801"/>
    <w:rsid w:val="00020799"/>
    <w:rsid w:val="0003287D"/>
    <w:rsid w:val="00075420"/>
    <w:rsid w:val="0009492C"/>
    <w:rsid w:val="000A2330"/>
    <w:rsid w:val="000E7E9F"/>
    <w:rsid w:val="000F0310"/>
    <w:rsid w:val="000F200B"/>
    <w:rsid w:val="000F2B40"/>
    <w:rsid w:val="00107911"/>
    <w:rsid w:val="00113E7E"/>
    <w:rsid w:val="00140E28"/>
    <w:rsid w:val="001509B9"/>
    <w:rsid w:val="00173884"/>
    <w:rsid w:val="001A4B2E"/>
    <w:rsid w:val="001D1B4A"/>
    <w:rsid w:val="001F34CF"/>
    <w:rsid w:val="00220106"/>
    <w:rsid w:val="00235C30"/>
    <w:rsid w:val="002548A2"/>
    <w:rsid w:val="002558C8"/>
    <w:rsid w:val="0025750D"/>
    <w:rsid w:val="00280AFB"/>
    <w:rsid w:val="00290F10"/>
    <w:rsid w:val="002A3ABC"/>
    <w:rsid w:val="002A551A"/>
    <w:rsid w:val="002B4587"/>
    <w:rsid w:val="002C4AD0"/>
    <w:rsid w:val="002E7B6F"/>
    <w:rsid w:val="00343FE6"/>
    <w:rsid w:val="003653F7"/>
    <w:rsid w:val="00381C6A"/>
    <w:rsid w:val="003A48C2"/>
    <w:rsid w:val="003D04F5"/>
    <w:rsid w:val="003D50FB"/>
    <w:rsid w:val="0041170D"/>
    <w:rsid w:val="00414870"/>
    <w:rsid w:val="0042039E"/>
    <w:rsid w:val="0045515C"/>
    <w:rsid w:val="00497DCA"/>
    <w:rsid w:val="004A4B52"/>
    <w:rsid w:val="004C2140"/>
    <w:rsid w:val="004C6961"/>
    <w:rsid w:val="004C7E86"/>
    <w:rsid w:val="004D1709"/>
    <w:rsid w:val="004E5F4A"/>
    <w:rsid w:val="004F236C"/>
    <w:rsid w:val="004F2AAF"/>
    <w:rsid w:val="004F63FD"/>
    <w:rsid w:val="004F6968"/>
    <w:rsid w:val="00511422"/>
    <w:rsid w:val="00545665"/>
    <w:rsid w:val="00557F77"/>
    <w:rsid w:val="00567390"/>
    <w:rsid w:val="00584AA0"/>
    <w:rsid w:val="00591A84"/>
    <w:rsid w:val="0059216C"/>
    <w:rsid w:val="00592E21"/>
    <w:rsid w:val="00595A9C"/>
    <w:rsid w:val="005B3DE1"/>
    <w:rsid w:val="005B7DA9"/>
    <w:rsid w:val="005C3D69"/>
    <w:rsid w:val="005D2746"/>
    <w:rsid w:val="005D6010"/>
    <w:rsid w:val="00605A9E"/>
    <w:rsid w:val="00620228"/>
    <w:rsid w:val="0069032B"/>
    <w:rsid w:val="00692160"/>
    <w:rsid w:val="006A15F5"/>
    <w:rsid w:val="006D2D95"/>
    <w:rsid w:val="006E5A47"/>
    <w:rsid w:val="0070545C"/>
    <w:rsid w:val="00717721"/>
    <w:rsid w:val="00734A76"/>
    <w:rsid w:val="007361A2"/>
    <w:rsid w:val="0073729E"/>
    <w:rsid w:val="00741601"/>
    <w:rsid w:val="007433F0"/>
    <w:rsid w:val="00745B5B"/>
    <w:rsid w:val="00754F7E"/>
    <w:rsid w:val="0075724A"/>
    <w:rsid w:val="00781599"/>
    <w:rsid w:val="00785B3D"/>
    <w:rsid w:val="0080451F"/>
    <w:rsid w:val="008260F1"/>
    <w:rsid w:val="00842E03"/>
    <w:rsid w:val="0085101E"/>
    <w:rsid w:val="00862552"/>
    <w:rsid w:val="00870FA6"/>
    <w:rsid w:val="00882082"/>
    <w:rsid w:val="0088575F"/>
    <w:rsid w:val="00887FD4"/>
    <w:rsid w:val="0089497C"/>
    <w:rsid w:val="008B6556"/>
    <w:rsid w:val="008C66B3"/>
    <w:rsid w:val="00927868"/>
    <w:rsid w:val="009517DA"/>
    <w:rsid w:val="00956ADA"/>
    <w:rsid w:val="00964B64"/>
    <w:rsid w:val="00964F15"/>
    <w:rsid w:val="009C75B5"/>
    <w:rsid w:val="009C7B65"/>
    <w:rsid w:val="009E16C3"/>
    <w:rsid w:val="009F05B8"/>
    <w:rsid w:val="00A06338"/>
    <w:rsid w:val="00A224C8"/>
    <w:rsid w:val="00A23694"/>
    <w:rsid w:val="00A23A91"/>
    <w:rsid w:val="00A30BB1"/>
    <w:rsid w:val="00A348E4"/>
    <w:rsid w:val="00A37DE1"/>
    <w:rsid w:val="00A46DFB"/>
    <w:rsid w:val="00A824A8"/>
    <w:rsid w:val="00AA0B99"/>
    <w:rsid w:val="00AA3441"/>
    <w:rsid w:val="00AB4B0F"/>
    <w:rsid w:val="00AF0696"/>
    <w:rsid w:val="00B153DD"/>
    <w:rsid w:val="00B34E29"/>
    <w:rsid w:val="00B72E5A"/>
    <w:rsid w:val="00B91B95"/>
    <w:rsid w:val="00B961EF"/>
    <w:rsid w:val="00BA17E3"/>
    <w:rsid w:val="00C030E5"/>
    <w:rsid w:val="00C2094D"/>
    <w:rsid w:val="00C40EC9"/>
    <w:rsid w:val="00C63AC4"/>
    <w:rsid w:val="00CA58FA"/>
    <w:rsid w:val="00CD2A49"/>
    <w:rsid w:val="00D22B84"/>
    <w:rsid w:val="00D234CA"/>
    <w:rsid w:val="00D430F5"/>
    <w:rsid w:val="00D45AA2"/>
    <w:rsid w:val="00D60C89"/>
    <w:rsid w:val="00D705EC"/>
    <w:rsid w:val="00D70771"/>
    <w:rsid w:val="00DC0C4F"/>
    <w:rsid w:val="00DC28B0"/>
    <w:rsid w:val="00DC4274"/>
    <w:rsid w:val="00DE689A"/>
    <w:rsid w:val="00E01BEB"/>
    <w:rsid w:val="00E04CCA"/>
    <w:rsid w:val="00E1483A"/>
    <w:rsid w:val="00E42CC0"/>
    <w:rsid w:val="00E715F6"/>
    <w:rsid w:val="00E75A35"/>
    <w:rsid w:val="00E95CD2"/>
    <w:rsid w:val="00EA2187"/>
    <w:rsid w:val="00EA6AD4"/>
    <w:rsid w:val="00EC4E3B"/>
    <w:rsid w:val="00EE4F71"/>
    <w:rsid w:val="00EF4801"/>
    <w:rsid w:val="00F0509E"/>
    <w:rsid w:val="00F0791D"/>
    <w:rsid w:val="00F4210D"/>
    <w:rsid w:val="00F430F9"/>
    <w:rsid w:val="00F54D6D"/>
    <w:rsid w:val="00FA142E"/>
    <w:rsid w:val="00FA564F"/>
    <w:rsid w:val="00FB5AE0"/>
    <w:rsid w:val="00F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91B1F"/>
  <w15:docId w15:val="{60B554B9-8A73-4483-A3D5-95550D15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B4A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3729E"/>
    <w:pPr>
      <w:keepNext/>
      <w:numPr>
        <w:numId w:val="1"/>
      </w:numPr>
      <w:spacing w:before="120" w:after="6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73729E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73729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E7B6F"/>
    <w:pPr>
      <w:spacing w:before="120" w:after="120"/>
      <w:ind w:left="763"/>
    </w:pPr>
    <w:rPr>
      <w:color w:val="000000" w:themeColor="text1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2548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3729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oSpacing">
    <w:name w:val="No Spacing"/>
    <w:basedOn w:val="Normal"/>
    <w:link w:val="NoSpacingChar"/>
    <w:uiPriority w:val="1"/>
    <w:qFormat/>
    <w:rsid w:val="00AF0696"/>
    <w:pPr>
      <w:widowControl/>
      <w:spacing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F069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4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D1B4A"/>
    <w:rPr>
      <w:b/>
      <w:sz w:val="22"/>
    </w:rPr>
  </w:style>
  <w:style w:type="character" w:customStyle="1" w:styleId="Heading3Char">
    <w:name w:val="Heading 3 Char"/>
    <w:basedOn w:val="DefaultParagraphFont"/>
    <w:link w:val="Heading3"/>
    <w:rsid w:val="00734A76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ilisa\Desktop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3CDB8-ADB2-4E57-BE2B-6F47AC56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82</TotalTime>
  <Pages>7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Slavica Milosevic</dc:creator>
  <cp:lastModifiedBy>Nikola Krajina</cp:lastModifiedBy>
  <cp:revision>51</cp:revision>
  <cp:lastPrinted>1900-12-31T23:00:00Z</cp:lastPrinted>
  <dcterms:created xsi:type="dcterms:W3CDTF">2020-04-24T20:22:00Z</dcterms:created>
  <dcterms:modified xsi:type="dcterms:W3CDTF">2021-05-23T18:50:00Z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uirements Model ID">
    <vt:lpwstr>{C0835E5F-0D99-40C4-9626-2AAF05C08695}</vt:lpwstr>
  </property>
  <property fmtid="{D5CDD505-2E9C-101B-9397-08002B2CF9AE}" pid="3" name="Requirements Model Name">
    <vt:lpwstr>Zahtjevi</vt:lpwstr>
  </property>
  <property fmtid="{D5CDD505-2E9C-101B-9397-08002B2CF9AE}" pid="4" name="Requirements Model File Path">
    <vt:lpwstr>C:\Users\ASUS\Desktop\PISG2\Modeli\Zahtjevi.rqm</vt:lpwstr>
  </property>
  <property fmtid="{D5CDD505-2E9C-101B-9397-08002B2CF9AE}" pid="5" name="Requirements Model Synchronization Date">
    <vt:filetime>2020-04-24T20:24:41Z</vt:filetime>
  </property>
</Properties>
</file>